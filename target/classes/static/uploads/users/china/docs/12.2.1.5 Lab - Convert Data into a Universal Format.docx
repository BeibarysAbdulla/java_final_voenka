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AAD6" w14:textId="32B324A3" w:rsidR="00A53125" w:rsidRPr="007B720B" w:rsidRDefault="00164274" w:rsidP="00A53125">
      <w:pPr>
        <w:pStyle w:val="LabTitle"/>
        <w:rPr>
          <w:rFonts w:cs="Arial"/>
          <w:b w:val="0"/>
          <w:color w:val="000000"/>
        </w:rPr>
      </w:pPr>
      <w:r w:rsidRPr="007B720B">
        <w:rPr>
          <w:rFonts w:cs="Arial"/>
          <w:color w:val="000000"/>
        </w:rPr>
        <w:t>Lab</w:t>
      </w:r>
      <w:r w:rsidR="00B97943" w:rsidRPr="007B720B">
        <w:rPr>
          <w:rFonts w:cs="Arial"/>
          <w:color w:val="000000"/>
        </w:rPr>
        <w:t xml:space="preserve"> </w:t>
      </w:r>
      <w:r w:rsidR="003A4466">
        <w:rPr>
          <w:rFonts w:cs="Arial"/>
          <w:color w:val="000000"/>
        </w:rPr>
        <w:t xml:space="preserve">- </w:t>
      </w:r>
      <w:r w:rsidR="00930B4F" w:rsidRPr="00930B4F">
        <w:rPr>
          <w:rFonts w:cs="Arial"/>
          <w:color w:val="000000"/>
        </w:rPr>
        <w:t>Convert Data into a Universal Format</w:t>
      </w:r>
      <w:r w:rsidR="005448C9" w:rsidRPr="007B720B">
        <w:rPr>
          <w:rFonts w:cs="Arial"/>
          <w:b w:val="0"/>
          <w:color w:val="000000"/>
        </w:rPr>
        <w:t xml:space="preserve"> </w:t>
      </w:r>
    </w:p>
    <w:p w14:paraId="6ABDAF4B" w14:textId="77777777" w:rsidR="009D2C27" w:rsidRPr="00BB73FF" w:rsidRDefault="009D2C27" w:rsidP="00813D30">
      <w:pPr>
        <w:pStyle w:val="LabSection"/>
        <w:numPr>
          <w:ilvl w:val="0"/>
          <w:numId w:val="0"/>
        </w:numPr>
      </w:pPr>
      <w:r w:rsidRPr="00BB73FF">
        <w:t>Objective</w:t>
      </w:r>
      <w:r w:rsidR="006E6581">
        <w:t>s</w:t>
      </w:r>
    </w:p>
    <w:p w14:paraId="09FAB10F" w14:textId="3E6A6414" w:rsidR="00231DCA" w:rsidRPr="006E1756" w:rsidRDefault="00367926" w:rsidP="008402F2">
      <w:pPr>
        <w:pStyle w:val="BodyTextL25Bold"/>
      </w:pPr>
      <w:r w:rsidRPr="006E1756">
        <w:t>Part 1:</w:t>
      </w:r>
      <w:r w:rsidR="006E1756" w:rsidRPr="006E1756">
        <w:t xml:space="preserve"> </w:t>
      </w:r>
      <w:r w:rsidR="004E0AE3">
        <w:t>Normalize Timestamps in a Log File</w:t>
      </w:r>
    </w:p>
    <w:p w14:paraId="716733A2" w14:textId="162F1A97" w:rsidR="005D3E53" w:rsidRDefault="005D3E53" w:rsidP="005D3E53">
      <w:pPr>
        <w:pStyle w:val="BodyTextL25Bold"/>
      </w:pPr>
      <w:r w:rsidRPr="006E1756">
        <w:t xml:space="preserve">Part 2: </w:t>
      </w:r>
      <w:r w:rsidR="004E0AE3">
        <w:t>Normalize Timestamps in an Apache Log File</w:t>
      </w:r>
      <w:r w:rsidR="004E0AE3" w:rsidDel="004E0AE3">
        <w:t xml:space="preserve"> </w:t>
      </w:r>
    </w:p>
    <w:p w14:paraId="48C2D7F2" w14:textId="1B5E03E6" w:rsidR="00D75BB7" w:rsidRPr="0047026E" w:rsidRDefault="003A4466" w:rsidP="00930B4F">
      <w:pPr>
        <w:pStyle w:val="BodyTextL25Bold"/>
      </w:pPr>
      <w:r w:rsidRPr="006E1756">
        <w:t>Part</w:t>
      </w:r>
      <w:r>
        <w:t xml:space="preserve"> 3: </w:t>
      </w:r>
      <w:r w:rsidR="004E0AE3">
        <w:t>Log File Preparation in Security Onion</w:t>
      </w:r>
    </w:p>
    <w:p w14:paraId="1F34CDFB" w14:textId="77777777" w:rsidR="00231DCA" w:rsidRPr="008402F2" w:rsidRDefault="000E7BDF" w:rsidP="00813D30">
      <w:pPr>
        <w:pStyle w:val="LabSection"/>
        <w:rPr>
          <w:rFonts w:eastAsia="Arial"/>
        </w:rPr>
      </w:pPr>
      <w:r>
        <w:t>Background / Scenario</w:t>
      </w:r>
    </w:p>
    <w:p w14:paraId="2AA79AD4" w14:textId="612507E7" w:rsidR="00B7606D" w:rsidRDefault="0056403E" w:rsidP="009A0AC2">
      <w:pPr>
        <w:pStyle w:val="BodyTextL25"/>
      </w:pPr>
      <w:bookmarkStart w:id="0" w:name="_Hlk489168848"/>
      <w:bookmarkStart w:id="1" w:name="_Toc492961008"/>
      <w:bookmarkStart w:id="2" w:name="_Toc492974528"/>
      <w:bookmarkStart w:id="3" w:name="_Toc492974581"/>
      <w:bookmarkStart w:id="4" w:name="_Toc494171525"/>
      <w:r>
        <w:t xml:space="preserve">This lab will prepare students to learn where log files are located and how to manipulate and view log files. </w:t>
      </w:r>
      <w:r w:rsidR="00B7606D" w:rsidRPr="009A0AC2">
        <w:rPr>
          <w:i/>
        </w:rPr>
        <w:t>Log entries</w:t>
      </w:r>
      <w:r w:rsidR="00B7606D">
        <w:t xml:space="preserve"> are generated by network devices, operating systems, applications</w:t>
      </w:r>
      <w:r w:rsidR="004E0AE3">
        <w:t>,</w:t>
      </w:r>
      <w:r w:rsidR="00B7606D">
        <w:t xml:space="preserve"> and various types of programmable devices. A </w:t>
      </w:r>
      <w:r w:rsidR="007E794E">
        <w:t xml:space="preserve">file containing a </w:t>
      </w:r>
      <w:r w:rsidR="00B7606D">
        <w:t xml:space="preserve">time-sequenced stream of log entries </w:t>
      </w:r>
      <w:r w:rsidR="007E794E">
        <w:t xml:space="preserve">is called </w:t>
      </w:r>
      <w:r w:rsidR="00B7606D">
        <w:t xml:space="preserve">a </w:t>
      </w:r>
      <w:r w:rsidR="00B7606D" w:rsidRPr="00080C43">
        <w:rPr>
          <w:i/>
        </w:rPr>
        <w:t>log file</w:t>
      </w:r>
      <w:r w:rsidR="00B7606D">
        <w:t>.</w:t>
      </w:r>
    </w:p>
    <w:p w14:paraId="42C400BE" w14:textId="5370A134" w:rsidR="00B7606D" w:rsidRDefault="00B7606D" w:rsidP="009A0AC2">
      <w:pPr>
        <w:pStyle w:val="BodyTextL25"/>
      </w:pPr>
      <w:r>
        <w:t>By nature, log files record events that are relevant to the source</w:t>
      </w:r>
      <w:r w:rsidR="004E0AE3">
        <w:t>.</w:t>
      </w:r>
      <w:r>
        <w:t xml:space="preserve"> </w:t>
      </w:r>
      <w:r w:rsidR="004E0AE3">
        <w:t>T</w:t>
      </w:r>
      <w:r w:rsidRPr="0026282D">
        <w:t xml:space="preserve">he syntax and </w:t>
      </w:r>
      <w:r w:rsidR="0026282D">
        <w:t xml:space="preserve">format </w:t>
      </w:r>
      <w:r w:rsidRPr="0026282D">
        <w:t xml:space="preserve">of data within log messages are </w:t>
      </w:r>
      <w:r w:rsidR="0026282D" w:rsidRPr="0026282D">
        <w:t xml:space="preserve">often defined by the </w:t>
      </w:r>
      <w:r w:rsidRPr="0026282D">
        <w:t xml:space="preserve">application </w:t>
      </w:r>
      <w:r w:rsidR="0026282D" w:rsidRPr="0026282D">
        <w:t>developer</w:t>
      </w:r>
      <w:r w:rsidRPr="0026282D">
        <w:t>.</w:t>
      </w:r>
    </w:p>
    <w:p w14:paraId="58C31CD8" w14:textId="7B281A65" w:rsidR="00310B2E" w:rsidRDefault="00B7606D" w:rsidP="009A0AC2">
      <w:pPr>
        <w:pStyle w:val="BodyTextL25"/>
      </w:pPr>
      <w:r>
        <w:t>The</w:t>
      </w:r>
      <w:r w:rsidR="007E794E">
        <w:t>refore,</w:t>
      </w:r>
      <w:r>
        <w:t xml:space="preserve"> </w:t>
      </w:r>
      <w:r w:rsidR="007E794E">
        <w:t xml:space="preserve">the </w:t>
      </w:r>
      <w:r>
        <w:t xml:space="preserve">terminology used in the log entries </w:t>
      </w:r>
      <w:r w:rsidR="007E794E">
        <w:t xml:space="preserve">often </w:t>
      </w:r>
      <w:r>
        <w:t>var</w:t>
      </w:r>
      <w:r w:rsidR="007E794E">
        <w:t>ies</w:t>
      </w:r>
      <w:r>
        <w:t xml:space="preserve"> from source to source. </w:t>
      </w:r>
      <w:r w:rsidR="004E0AE3">
        <w:t xml:space="preserve">For example, </w:t>
      </w:r>
      <w:r w:rsidR="007E794E">
        <w:t xml:space="preserve">depending on the source, </w:t>
      </w:r>
      <w:r w:rsidR="004E0AE3">
        <w:t>t</w:t>
      </w:r>
      <w:r>
        <w:t xml:space="preserve">he terms </w:t>
      </w:r>
      <w:r w:rsidRPr="00080C43">
        <w:t>login</w:t>
      </w:r>
      <w:r>
        <w:t xml:space="preserve">, </w:t>
      </w:r>
      <w:r w:rsidRPr="00080C43">
        <w:t>logon</w:t>
      </w:r>
      <w:r w:rsidR="00310B2E">
        <w:t xml:space="preserve">, </w:t>
      </w:r>
      <w:r w:rsidR="00310B2E" w:rsidRPr="00080C43">
        <w:t>authentication</w:t>
      </w:r>
      <w:r w:rsidR="00310B2E" w:rsidRPr="004E0AE3">
        <w:t xml:space="preserve"> </w:t>
      </w:r>
      <w:r w:rsidR="00310B2E" w:rsidRPr="00080C43">
        <w:t>event</w:t>
      </w:r>
      <w:r w:rsidR="004E0AE3">
        <w:t>,</w:t>
      </w:r>
      <w:r w:rsidR="00310B2E">
        <w:t xml:space="preserve"> and </w:t>
      </w:r>
      <w:r w:rsidR="00310B2E" w:rsidRPr="00080C43">
        <w:t>user</w:t>
      </w:r>
      <w:r w:rsidR="00310B2E" w:rsidRPr="004E0AE3">
        <w:t xml:space="preserve"> </w:t>
      </w:r>
      <w:r w:rsidR="00310B2E" w:rsidRPr="00080C43">
        <w:t>connection</w:t>
      </w:r>
      <w:r w:rsidR="004E0AE3">
        <w:t>,</w:t>
      </w:r>
      <w:r w:rsidR="00C512A0">
        <w:t xml:space="preserve"> </w:t>
      </w:r>
      <w:r w:rsidR="00310B2E">
        <w:t>may all appear in log entries to describe a successful user authentication to a server.</w:t>
      </w:r>
    </w:p>
    <w:p w14:paraId="11B5259A" w14:textId="17B54227" w:rsidR="00B7606D" w:rsidRDefault="000008ED" w:rsidP="009A0AC2">
      <w:pPr>
        <w:pStyle w:val="BodyTextL25"/>
      </w:pPr>
      <w:r w:rsidRPr="000008ED">
        <w:t xml:space="preserve">It is often </w:t>
      </w:r>
      <w:r w:rsidR="007E794E" w:rsidRPr="000008ED">
        <w:t>desira</w:t>
      </w:r>
      <w:r w:rsidR="007E794E">
        <w:t>ble</w:t>
      </w:r>
      <w:r w:rsidRPr="000008ED">
        <w:t xml:space="preserve"> to have a consistent and uniform terminology in logs generated by different sources. This is especially true when all log files are being collected by a centralized point.</w:t>
      </w:r>
    </w:p>
    <w:p w14:paraId="46937F61" w14:textId="167705B9" w:rsidR="000008ED" w:rsidRDefault="000008ED" w:rsidP="009A0AC2">
      <w:pPr>
        <w:pStyle w:val="BodyTextL25"/>
      </w:pPr>
      <w:r>
        <w:t xml:space="preserve">The term </w:t>
      </w:r>
      <w:r w:rsidRPr="00A27726">
        <w:rPr>
          <w:i/>
        </w:rPr>
        <w:t>normalization</w:t>
      </w:r>
      <w:r>
        <w:t xml:space="preserve"> refers to the process of converting parts of a message, in this case a log entry, to a common format.</w:t>
      </w:r>
    </w:p>
    <w:p w14:paraId="1961DE0F" w14:textId="759AC104" w:rsidR="000008ED" w:rsidRDefault="000008ED" w:rsidP="009A0AC2">
      <w:pPr>
        <w:pStyle w:val="BodyTextL25"/>
      </w:pPr>
      <w:r>
        <w:t>In this lab</w:t>
      </w:r>
      <w:r w:rsidR="004E0AE3">
        <w:t>,</w:t>
      </w:r>
      <w:r>
        <w:t xml:space="preserve"> you will use command line tools to manually normalize log entries. In Part 2, the timestamp field </w:t>
      </w:r>
      <w:r w:rsidR="006807D1">
        <w:t>will</w:t>
      </w:r>
      <w:r>
        <w:t xml:space="preserve"> be normalized. In </w:t>
      </w:r>
      <w:r w:rsidR="006807D1">
        <w:t>P</w:t>
      </w:r>
      <w:r>
        <w:t xml:space="preserve">art 3, the IPv6 field </w:t>
      </w:r>
      <w:r w:rsidR="006807D1">
        <w:t>will be normalized</w:t>
      </w:r>
      <w:r>
        <w:t>.</w:t>
      </w:r>
    </w:p>
    <w:bookmarkEnd w:id="0"/>
    <w:p w14:paraId="78C32835" w14:textId="0B8A8E56" w:rsidR="000008ED" w:rsidRPr="000008ED" w:rsidRDefault="000008ED" w:rsidP="009A0AC2">
      <w:pPr>
        <w:pStyle w:val="BodyTextL25"/>
      </w:pPr>
      <w:r w:rsidRPr="000008ED">
        <w:rPr>
          <w:b/>
        </w:rPr>
        <w:t>Note</w:t>
      </w:r>
      <w:r w:rsidRPr="00080C43">
        <w:t>:</w:t>
      </w:r>
      <w:r>
        <w:t xml:space="preserve"> While numerous plugins exist to perform log normalization, it is important to understand the basics behind the normalization process.</w:t>
      </w:r>
    </w:p>
    <w:p w14:paraId="3BAAF1E4" w14:textId="77777777" w:rsidR="00786531" w:rsidRPr="00E70096" w:rsidRDefault="00786531" w:rsidP="00786531">
      <w:pPr>
        <w:pStyle w:val="LabSection"/>
        <w:keepNext w:val="0"/>
        <w:widowControl w:val="0"/>
        <w:outlineLvl w:val="9"/>
      </w:pPr>
      <w:r w:rsidRPr="00E70096">
        <w:t>Required Resources</w:t>
      </w:r>
    </w:p>
    <w:p w14:paraId="505C1149" w14:textId="13E7D6D7" w:rsidR="00786531" w:rsidRDefault="006807D1" w:rsidP="00786531">
      <w:pPr>
        <w:pStyle w:val="Bulletlevel1"/>
      </w:pPr>
      <w:proofErr w:type="spellStart"/>
      <w:r>
        <w:t>CyberOps</w:t>
      </w:r>
      <w:proofErr w:type="spellEnd"/>
      <w:r>
        <w:t xml:space="preserve"> Workstation VM</w:t>
      </w:r>
    </w:p>
    <w:p w14:paraId="4029C468" w14:textId="753F0C2B" w:rsidR="006807D1" w:rsidRDefault="006807D1" w:rsidP="00786531">
      <w:pPr>
        <w:pStyle w:val="Bulletlevel1"/>
      </w:pPr>
      <w:r>
        <w:t>Security Onion VM</w:t>
      </w:r>
    </w:p>
    <w:p w14:paraId="0B6A838C" w14:textId="7420B4D0" w:rsidR="00786531" w:rsidRDefault="004E0AE3" w:rsidP="00786531">
      <w:pPr>
        <w:pStyle w:val="PartHead"/>
      </w:pPr>
      <w:r>
        <w:t xml:space="preserve">Normalize </w:t>
      </w:r>
      <w:r w:rsidR="0047285C">
        <w:t>Timestamps</w:t>
      </w:r>
      <w:r w:rsidR="008C677E">
        <w:t xml:space="preserve"> in a Log File</w:t>
      </w:r>
    </w:p>
    <w:p w14:paraId="766197C8" w14:textId="2BBC81B9" w:rsidR="00B6549C" w:rsidRDefault="00B6549C" w:rsidP="00080C43">
      <w:pPr>
        <w:pStyle w:val="BodyTextL25"/>
      </w:pPr>
      <w:r>
        <w:t>Timestamps are used in log entries to specify when the recorded event took place. While it is best practice to record timestamps in UTC, the format of the timestamp var</w:t>
      </w:r>
      <w:r w:rsidR="004E0AE3">
        <w:t>ies</w:t>
      </w:r>
      <w:r>
        <w:t xml:space="preserve"> from log source to log source. </w:t>
      </w:r>
      <w:r w:rsidR="004E0AE3">
        <w:t>There are t</w:t>
      </w:r>
      <w:r>
        <w:t xml:space="preserve">wo </w:t>
      </w:r>
      <w:r w:rsidR="004E0AE3">
        <w:t xml:space="preserve">common </w:t>
      </w:r>
      <w:r>
        <w:t>timestamp formats</w:t>
      </w:r>
      <w:r w:rsidR="004E0AE3">
        <w:t>,</w:t>
      </w:r>
      <w:r>
        <w:t xml:space="preserve"> known as Unix Epoch and Human Readable.</w:t>
      </w:r>
    </w:p>
    <w:p w14:paraId="104AB0DE" w14:textId="6DCA5D0B" w:rsidR="00B6549C" w:rsidRDefault="00B6549C" w:rsidP="00080C43">
      <w:pPr>
        <w:pStyle w:val="BodyTextL25"/>
      </w:pPr>
      <w:r>
        <w:t>Unix Epoch timestamps record time by measuring the number of seconds that have passed since January 1</w:t>
      </w:r>
      <w:r w:rsidRPr="00B6549C">
        <w:rPr>
          <w:vertAlign w:val="superscript"/>
        </w:rPr>
        <w:t>st</w:t>
      </w:r>
      <w:r>
        <w:t xml:space="preserve"> 1970.</w:t>
      </w:r>
    </w:p>
    <w:p w14:paraId="07606F34" w14:textId="50961C62" w:rsidR="00B6549C" w:rsidRDefault="00B6549C" w:rsidP="00080C43">
      <w:pPr>
        <w:pStyle w:val="BodyTextL25"/>
      </w:pPr>
      <w:r>
        <w:t>Human Readable timestamps record time by representing separate values for year, month, day, hour, minute</w:t>
      </w:r>
      <w:r w:rsidR="004E0AE3">
        <w:t>,</w:t>
      </w:r>
      <w:r>
        <w:t xml:space="preserve"> and second.</w:t>
      </w:r>
    </w:p>
    <w:p w14:paraId="589EB1A5" w14:textId="00F590B6" w:rsidR="00B6549C" w:rsidRDefault="00B6549C" w:rsidP="00080C43">
      <w:pPr>
        <w:pStyle w:val="BodyTextL25"/>
      </w:pPr>
      <w:r>
        <w:t xml:space="preserve">The Human Readable </w:t>
      </w:r>
      <w:r w:rsidRPr="00B6549C">
        <w:rPr>
          <w:b/>
        </w:rPr>
        <w:t>Wed, 28 Jun 2017 13:27:18 GMT</w:t>
      </w:r>
      <w:r w:rsidRPr="00B6549C">
        <w:t xml:space="preserve"> </w:t>
      </w:r>
      <w:r>
        <w:t xml:space="preserve">timestamp </w:t>
      </w:r>
      <w:r w:rsidR="0047580A">
        <w:t xml:space="preserve">is the same as </w:t>
      </w:r>
      <w:r w:rsidRPr="00B6549C">
        <w:rPr>
          <w:b/>
        </w:rPr>
        <w:t>1498656439</w:t>
      </w:r>
      <w:r w:rsidR="0047580A">
        <w:rPr>
          <w:b/>
        </w:rPr>
        <w:t xml:space="preserve"> </w:t>
      </w:r>
      <w:r w:rsidR="0047580A">
        <w:t>in Unix Epoch.</w:t>
      </w:r>
    </w:p>
    <w:p w14:paraId="0E878B3E" w14:textId="204B8112" w:rsidR="0047580A" w:rsidRPr="0047580A" w:rsidRDefault="0047580A" w:rsidP="00080C43">
      <w:pPr>
        <w:pStyle w:val="BodyTextL25"/>
      </w:pPr>
      <w:r>
        <w:lastRenderedPageBreak/>
        <w:t>From a programmability stand point, it is much easier to work with Epoch as it allows for easier addition and subtraction operations. From an analysis perspective</w:t>
      </w:r>
      <w:r w:rsidR="00912A60">
        <w:t>;</w:t>
      </w:r>
      <w:r>
        <w:t xml:space="preserve"> however, Human Readable timestamps are much easier to interpret.</w:t>
      </w:r>
    </w:p>
    <w:p w14:paraId="05C74AF7" w14:textId="56A7AD16" w:rsidR="006B0199" w:rsidRDefault="008C677E" w:rsidP="00080C43">
      <w:pPr>
        <w:pStyle w:val="BodyTextL25Bold"/>
      </w:pPr>
      <w:r>
        <w:t>Converting Epoch to Human Readable Timestamps with AWK</w:t>
      </w:r>
    </w:p>
    <w:p w14:paraId="15AF8E22" w14:textId="6B803228" w:rsidR="008C677E" w:rsidRDefault="008C677E" w:rsidP="00080C43">
      <w:pPr>
        <w:pStyle w:val="BodyTextL25"/>
      </w:pPr>
      <w:r>
        <w:t>AWK is a programming language designed to manipulate text files. It</w:t>
      </w:r>
      <w:r w:rsidR="0030112B">
        <w:t xml:space="preserve"> i</w:t>
      </w:r>
      <w:r>
        <w:t>s</w:t>
      </w:r>
      <w:r w:rsidR="0030112B">
        <w:t xml:space="preserve"> </w:t>
      </w:r>
      <w:r>
        <w:t>very powerful and especially useful when handling text files where the lines contain multiple fields, separated by a delimiter character. Log files contain one entry per line and are formatted as delimiter-separated fields, making AWK a great tool for normalizing.</w:t>
      </w:r>
    </w:p>
    <w:p w14:paraId="5793A677" w14:textId="0DE3CF98" w:rsidR="00455EE4" w:rsidRDefault="00455EE4" w:rsidP="00080C43">
      <w:pPr>
        <w:pStyle w:val="BodyTextL25"/>
      </w:pPr>
      <w:r>
        <w:t>Consider the</w:t>
      </w:r>
      <w:r w:rsidRPr="009451ED">
        <w:rPr>
          <w:b/>
        </w:rPr>
        <w:t xml:space="preserve"> </w:t>
      </w:r>
      <w:r w:rsidR="009451ED" w:rsidRPr="009451ED">
        <w:rPr>
          <w:b/>
        </w:rPr>
        <w:t>applicationX_in_epoch.log</w:t>
      </w:r>
      <w:r>
        <w:t xml:space="preserve"> file below. The source of </w:t>
      </w:r>
      <w:r w:rsidR="0030112B">
        <w:t xml:space="preserve">the </w:t>
      </w:r>
      <w:r>
        <w:t>log file is not relevant.</w:t>
      </w:r>
    </w:p>
    <w:p w14:paraId="566615F2" w14:textId="77777777" w:rsidR="00455EE4" w:rsidRDefault="00455EE4" w:rsidP="00455EE4">
      <w:pPr>
        <w:pStyle w:val="CMDOutput"/>
      </w:pPr>
      <w:r>
        <w:t>2|Z|1219071600|AF|0</w:t>
      </w:r>
    </w:p>
    <w:p w14:paraId="2564C247" w14:textId="77777777" w:rsidR="00455EE4" w:rsidRDefault="00455EE4" w:rsidP="00455EE4">
      <w:pPr>
        <w:pStyle w:val="CMDOutput"/>
      </w:pPr>
      <w:r>
        <w:t>3|N|1219158000|AF|89</w:t>
      </w:r>
    </w:p>
    <w:p w14:paraId="257DDDB5" w14:textId="77777777" w:rsidR="00455EE4" w:rsidRDefault="00455EE4" w:rsidP="00455EE4">
      <w:pPr>
        <w:pStyle w:val="CMDOutput"/>
      </w:pPr>
      <w:r>
        <w:t>4|N|1220799600|AS|12</w:t>
      </w:r>
    </w:p>
    <w:p w14:paraId="68AF4045" w14:textId="77777777" w:rsidR="00455EE4" w:rsidRDefault="00455EE4" w:rsidP="00455EE4">
      <w:pPr>
        <w:pStyle w:val="CMDOutput"/>
      </w:pPr>
      <w:r>
        <w:t>1|Z|1220886000|AS|67</w:t>
      </w:r>
    </w:p>
    <w:p w14:paraId="264176E7" w14:textId="77777777" w:rsidR="00455EE4" w:rsidRDefault="00455EE4" w:rsidP="00455EE4">
      <w:pPr>
        <w:pStyle w:val="CMDOutput"/>
      </w:pPr>
      <w:r>
        <w:t>5|N|1220972400|EU|23</w:t>
      </w:r>
    </w:p>
    <w:p w14:paraId="032E9257" w14:textId="5C40D1AB" w:rsidR="00474DDE" w:rsidRDefault="00455EE4" w:rsidP="00455EE4">
      <w:pPr>
        <w:pStyle w:val="CMDOutput"/>
      </w:pPr>
      <w:r>
        <w:t>6|R|1221058800|OC|89</w:t>
      </w:r>
    </w:p>
    <w:p w14:paraId="6AAA9248" w14:textId="62B67CE3" w:rsidR="00455EE4" w:rsidRDefault="00455EE4" w:rsidP="00455EE4">
      <w:pPr>
        <w:pStyle w:val="CMDOutput"/>
      </w:pPr>
    </w:p>
    <w:p w14:paraId="2CBAC05B" w14:textId="24CFC0B4" w:rsidR="00455EE4" w:rsidRDefault="00455EE4" w:rsidP="00080C43">
      <w:pPr>
        <w:pStyle w:val="BodyTextL25"/>
      </w:pPr>
      <w:r>
        <w:t xml:space="preserve">The log file above was generated by application X. </w:t>
      </w:r>
      <w:r w:rsidR="00FE66A1">
        <w:t xml:space="preserve">The relevant aspects of the file </w:t>
      </w:r>
      <w:r>
        <w:t>are:</w:t>
      </w:r>
    </w:p>
    <w:p w14:paraId="137221A0" w14:textId="6835A91B" w:rsidR="00455EE4" w:rsidRDefault="006807D1" w:rsidP="00080C43">
      <w:pPr>
        <w:pStyle w:val="Bulletlevel2"/>
      </w:pPr>
      <w:r>
        <w:t xml:space="preserve">The columns are separated, or delimited, </w:t>
      </w:r>
      <w:r w:rsidR="00455EE4">
        <w:t>by the | character. Therefore, the file has five columns.</w:t>
      </w:r>
    </w:p>
    <w:p w14:paraId="713199E0" w14:textId="1A2010B7" w:rsidR="000B6BF5" w:rsidRDefault="00455EE4" w:rsidP="00080C43">
      <w:pPr>
        <w:pStyle w:val="Bulletlevel2"/>
      </w:pPr>
      <w:r>
        <w:t>The third column contains timestamps in Unix Epoch.</w:t>
      </w:r>
    </w:p>
    <w:p w14:paraId="5B2DFFFD" w14:textId="24A53E35" w:rsidR="009451ED" w:rsidRDefault="009451ED" w:rsidP="00080C43">
      <w:pPr>
        <w:pStyle w:val="Bulletlevel2"/>
      </w:pPr>
      <w:r>
        <w:t>The file has an extra line at the end. This will be important later in the lab.</w:t>
      </w:r>
    </w:p>
    <w:p w14:paraId="1E47A6E5" w14:textId="58C6069D" w:rsidR="00FE66A1" w:rsidRDefault="00FE66A1" w:rsidP="00080C43">
      <w:pPr>
        <w:pStyle w:val="BodyTextL25"/>
      </w:pPr>
      <w:r>
        <w:t>Assume that a log analyst needed to convert the timestamps to the Human Readable format. Follow the steps below to use AWK to easily perform the manual conversion:</w:t>
      </w:r>
    </w:p>
    <w:p w14:paraId="04094FCE" w14:textId="37B87DD0" w:rsidR="00455EE4" w:rsidRDefault="008B74EE" w:rsidP="006807D1">
      <w:pPr>
        <w:pStyle w:val="SubStepAlpha"/>
      </w:pPr>
      <w:r>
        <w:t xml:space="preserve">Launch the </w:t>
      </w:r>
      <w:proofErr w:type="spellStart"/>
      <w:r w:rsidRPr="006807D1">
        <w:rPr>
          <w:b/>
        </w:rPr>
        <w:t>CyberOps</w:t>
      </w:r>
      <w:proofErr w:type="spellEnd"/>
      <w:r w:rsidRPr="006807D1">
        <w:rPr>
          <w:b/>
        </w:rPr>
        <w:t xml:space="preserve"> Workstation VM</w:t>
      </w:r>
      <w:r>
        <w:t xml:space="preserve"> </w:t>
      </w:r>
      <w:r w:rsidR="006807D1">
        <w:t>and then launch a</w:t>
      </w:r>
      <w:r w:rsidR="00FE66A1">
        <w:t xml:space="preserve"> terminal window.</w:t>
      </w:r>
    </w:p>
    <w:p w14:paraId="311AF3CE" w14:textId="51B1D4FA" w:rsidR="00FE66A1" w:rsidRDefault="00FE66A1" w:rsidP="00FE66A1">
      <w:pPr>
        <w:pStyle w:val="SubStepAlpha"/>
      </w:pPr>
      <w:r>
        <w:t xml:space="preserve">Use the </w:t>
      </w:r>
      <w:r w:rsidRPr="00FE66A1">
        <w:rPr>
          <w:b/>
        </w:rPr>
        <w:t>cd</w:t>
      </w:r>
      <w:r>
        <w:t xml:space="preserve"> command to change to the </w:t>
      </w:r>
      <w:r w:rsidRPr="00FE66A1">
        <w:rPr>
          <w:b/>
        </w:rPr>
        <w:t>/home/analyst/</w:t>
      </w:r>
      <w:proofErr w:type="spellStart"/>
      <w:r w:rsidRPr="00FE66A1">
        <w:rPr>
          <w:b/>
        </w:rPr>
        <w:t>lab.support.files</w:t>
      </w:r>
      <w:proofErr w:type="spellEnd"/>
      <w:r w:rsidR="007827BE" w:rsidRPr="007827BE">
        <w:rPr>
          <w:b/>
        </w:rPr>
        <w:t>/</w:t>
      </w:r>
      <w:r>
        <w:t xml:space="preserve"> directory</w:t>
      </w:r>
      <w:r w:rsidR="008C677E">
        <w:t xml:space="preserve">. A </w:t>
      </w:r>
      <w:r w:rsidR="007827BE">
        <w:t>copy of the file shown above is stored</w:t>
      </w:r>
      <w:r w:rsidR="008C677E">
        <w:t xml:space="preserve"> there</w:t>
      </w:r>
      <w:r w:rsidR="007827BE">
        <w:t>.</w:t>
      </w:r>
    </w:p>
    <w:p w14:paraId="72D14489" w14:textId="77777777" w:rsidR="00EF6A58" w:rsidRDefault="00EF6A58" w:rsidP="00EF6A58">
      <w:pPr>
        <w:pStyle w:val="CMD"/>
      </w:pPr>
      <w:r>
        <w:t>[</w:t>
      </w:r>
      <w:proofErr w:type="spellStart"/>
      <w:r>
        <w:t>analyst@secOps</w:t>
      </w:r>
      <w:proofErr w:type="spellEnd"/>
      <w:r>
        <w:t xml:space="preserve"> ~]$ </w:t>
      </w:r>
      <w:proofErr w:type="gramStart"/>
      <w:r w:rsidRPr="00EF6A58">
        <w:rPr>
          <w:rStyle w:val="CMDBoldChar"/>
        </w:rPr>
        <w:t>cd</w:t>
      </w:r>
      <w:proofErr w:type="gramEnd"/>
      <w:r w:rsidRPr="00EF6A58">
        <w:rPr>
          <w:rStyle w:val="CMDBoldChar"/>
        </w:rPr>
        <w:t xml:space="preserve"> ./</w:t>
      </w:r>
      <w:proofErr w:type="spellStart"/>
      <w:r w:rsidRPr="00EF6A58">
        <w:rPr>
          <w:rStyle w:val="CMDBoldChar"/>
        </w:rPr>
        <w:t>lab.support.files</w:t>
      </w:r>
      <w:proofErr w:type="spellEnd"/>
      <w:r w:rsidRPr="00EF6A58">
        <w:rPr>
          <w:rStyle w:val="CMDBoldChar"/>
        </w:rPr>
        <w:t>/</w:t>
      </w:r>
    </w:p>
    <w:p w14:paraId="298DD17C" w14:textId="77777777" w:rsidR="00653405" w:rsidRPr="009451ED" w:rsidRDefault="00653405" w:rsidP="009451ED">
      <w:pPr>
        <w:pStyle w:val="CMD"/>
        <w:rPr>
          <w:b/>
        </w:rPr>
      </w:pPr>
      <w:r>
        <w:t>[</w:t>
      </w:r>
      <w:proofErr w:type="spellStart"/>
      <w:r>
        <w:t>analyst@secOps</w:t>
      </w:r>
      <w:proofErr w:type="spellEnd"/>
      <w:r>
        <w:t xml:space="preserve"> </w:t>
      </w:r>
      <w:proofErr w:type="spellStart"/>
      <w:r>
        <w:t>lab.support.files</w:t>
      </w:r>
      <w:proofErr w:type="spellEnd"/>
      <w:r>
        <w:t xml:space="preserve">]$ </w:t>
      </w:r>
      <w:proofErr w:type="gramStart"/>
      <w:r w:rsidRPr="009451ED">
        <w:rPr>
          <w:b/>
        </w:rPr>
        <w:t>ls</w:t>
      </w:r>
      <w:proofErr w:type="gramEnd"/>
      <w:r w:rsidRPr="009451ED">
        <w:rPr>
          <w:b/>
        </w:rPr>
        <w:t xml:space="preserve"> -l</w:t>
      </w:r>
    </w:p>
    <w:p w14:paraId="33CC04FF" w14:textId="77777777" w:rsidR="009451ED" w:rsidRDefault="009451ED" w:rsidP="009451ED">
      <w:pPr>
        <w:pStyle w:val="CMDOutput"/>
      </w:pPr>
      <w:r>
        <w:t>total 580</w:t>
      </w:r>
    </w:p>
    <w:p w14:paraId="34E8744B" w14:textId="77777777" w:rsidR="009451ED" w:rsidRDefault="009451ED" w:rsidP="009451ED">
      <w:pPr>
        <w:pStyle w:val="CMDOutput"/>
      </w:pPr>
      <w:r>
        <w:t>-</w:t>
      </w:r>
      <w:proofErr w:type="spellStart"/>
      <w:r>
        <w:t>rw</w:t>
      </w:r>
      <w:proofErr w:type="spellEnd"/>
      <w:r>
        <w:t xml:space="preserve">-r--r-- 1 analyst </w:t>
      </w:r>
      <w:proofErr w:type="spellStart"/>
      <w:r>
        <w:t>analyst</w:t>
      </w:r>
      <w:proofErr w:type="spellEnd"/>
      <w:r>
        <w:t xml:space="preserve">    649 Jun 28 18:34 apache_in_epoch.log</w:t>
      </w:r>
    </w:p>
    <w:p w14:paraId="54C229ED" w14:textId="77777777" w:rsidR="009451ED" w:rsidRDefault="009451ED" w:rsidP="009451ED">
      <w:pPr>
        <w:pStyle w:val="CMDOutput"/>
      </w:pPr>
      <w:r w:rsidRPr="009451ED">
        <w:rPr>
          <w:highlight w:val="yellow"/>
        </w:rPr>
        <w:t>-</w:t>
      </w:r>
      <w:proofErr w:type="spellStart"/>
      <w:r w:rsidRPr="009451ED">
        <w:rPr>
          <w:highlight w:val="yellow"/>
        </w:rPr>
        <w:t>rw</w:t>
      </w:r>
      <w:proofErr w:type="spellEnd"/>
      <w:r w:rsidRPr="009451ED">
        <w:rPr>
          <w:highlight w:val="yellow"/>
        </w:rPr>
        <w:t xml:space="preserve">-r--r-- 1 analyst </w:t>
      </w:r>
      <w:proofErr w:type="spellStart"/>
      <w:r w:rsidRPr="009451ED">
        <w:rPr>
          <w:highlight w:val="yellow"/>
        </w:rPr>
        <w:t>analyst</w:t>
      </w:r>
      <w:proofErr w:type="spellEnd"/>
      <w:r w:rsidRPr="009451ED">
        <w:rPr>
          <w:highlight w:val="yellow"/>
        </w:rPr>
        <w:t xml:space="preserve">    126 Jun 28 11:13 applicationX_in_epoch.log</w:t>
      </w:r>
    </w:p>
    <w:p w14:paraId="37CF4A48" w14:textId="77777777" w:rsidR="009451ED" w:rsidRDefault="009451ED" w:rsidP="009451ED">
      <w:pPr>
        <w:pStyle w:val="CMDOutput"/>
      </w:pPr>
      <w:proofErr w:type="spellStart"/>
      <w:proofErr w:type="gramStart"/>
      <w:r>
        <w:t>drwxr</w:t>
      </w:r>
      <w:proofErr w:type="spellEnd"/>
      <w:r>
        <w:t>-</w:t>
      </w:r>
      <w:proofErr w:type="spellStart"/>
      <w:r>
        <w:t>xr-x</w:t>
      </w:r>
      <w:proofErr w:type="spellEnd"/>
      <w:proofErr w:type="gramEnd"/>
      <w:r>
        <w:t xml:space="preserve"> 4 analyst </w:t>
      </w:r>
      <w:proofErr w:type="spellStart"/>
      <w:r>
        <w:t>analyst</w:t>
      </w:r>
      <w:proofErr w:type="spellEnd"/>
      <w:r>
        <w:t xml:space="preserve">   4096 Aug  7 15:29 </w:t>
      </w:r>
      <w:proofErr w:type="spellStart"/>
      <w:r>
        <w:t>attack_scripts</w:t>
      </w:r>
      <w:proofErr w:type="spellEnd"/>
    </w:p>
    <w:p w14:paraId="26617630" w14:textId="77777777" w:rsidR="009451ED" w:rsidRDefault="009451ED" w:rsidP="009451ED">
      <w:pPr>
        <w:pStyle w:val="CMDOutput"/>
      </w:pPr>
      <w:r>
        <w:t>-</w:t>
      </w:r>
      <w:proofErr w:type="spellStart"/>
      <w:r>
        <w:t>rw</w:t>
      </w:r>
      <w:proofErr w:type="spellEnd"/>
      <w:r>
        <w:t xml:space="preserve">-r--r-- 1 analyst </w:t>
      </w:r>
      <w:proofErr w:type="spellStart"/>
      <w:r>
        <w:t>analyst</w:t>
      </w:r>
      <w:proofErr w:type="spellEnd"/>
      <w:r>
        <w:t xml:space="preserve">    102 Jul 20 09:37 confidential.txt</w:t>
      </w:r>
    </w:p>
    <w:p w14:paraId="420A1C66" w14:textId="2D2E49EE" w:rsidR="00653405" w:rsidRDefault="009451ED" w:rsidP="009451ED">
      <w:pPr>
        <w:pStyle w:val="CMDOutput"/>
      </w:pPr>
      <w:r>
        <w:t>&lt;output omitted&gt;</w:t>
      </w:r>
    </w:p>
    <w:p w14:paraId="7EC89F75" w14:textId="77777777" w:rsidR="00653405" w:rsidRDefault="00653405" w:rsidP="009451ED">
      <w:pPr>
        <w:pStyle w:val="CMD"/>
      </w:pPr>
      <w:r>
        <w:t>[</w:t>
      </w:r>
      <w:proofErr w:type="spellStart"/>
      <w:r>
        <w:t>analyst@secOps</w:t>
      </w:r>
      <w:proofErr w:type="spellEnd"/>
      <w:r>
        <w:t xml:space="preserve"> </w:t>
      </w:r>
      <w:proofErr w:type="spellStart"/>
      <w:r>
        <w:t>lab.support.files</w:t>
      </w:r>
      <w:proofErr w:type="spellEnd"/>
      <w:r>
        <w:t xml:space="preserve">]$ </w:t>
      </w:r>
    </w:p>
    <w:p w14:paraId="5D9BED90" w14:textId="18333393" w:rsidR="00FE66A1" w:rsidRDefault="00FE66A1" w:rsidP="00FE66A1">
      <w:pPr>
        <w:pStyle w:val="SubStepAlpha"/>
      </w:pPr>
      <w:r>
        <w:t xml:space="preserve">Issue the following </w:t>
      </w:r>
      <w:r w:rsidR="006F4B0C">
        <w:t>AWK</w:t>
      </w:r>
      <w:r w:rsidR="00662C2B">
        <w:t xml:space="preserve"> </w:t>
      </w:r>
      <w:r>
        <w:t>command to</w:t>
      </w:r>
      <w:r w:rsidR="00662C2B">
        <w:t xml:space="preserve"> convert</w:t>
      </w:r>
      <w:r>
        <w:t xml:space="preserve"> and print the result on the terminal:</w:t>
      </w:r>
    </w:p>
    <w:p w14:paraId="7F4E5761" w14:textId="33D0D55C" w:rsidR="00A02F70" w:rsidRPr="00FE66A1" w:rsidRDefault="00A02F70" w:rsidP="00A02F70">
      <w:pPr>
        <w:pStyle w:val="BodyTextL50"/>
      </w:pPr>
      <w:r w:rsidRPr="00A02F70">
        <w:rPr>
          <w:b/>
        </w:rPr>
        <w:t>Note</w:t>
      </w:r>
      <w:r>
        <w:t xml:space="preserve">: It is easy to make a typing error in the following script. Consider copying the script out to a text editor to remove the extra line breaks. Then copy the script from the text editor into the </w:t>
      </w:r>
      <w:proofErr w:type="spellStart"/>
      <w:r w:rsidRPr="00A02F70">
        <w:rPr>
          <w:b/>
        </w:rPr>
        <w:t>CyberOps</w:t>
      </w:r>
      <w:proofErr w:type="spellEnd"/>
      <w:r w:rsidRPr="00A02F70">
        <w:rPr>
          <w:b/>
        </w:rPr>
        <w:t xml:space="preserve"> Workstation VM</w:t>
      </w:r>
      <w:r>
        <w:t xml:space="preserve"> terminal window. However, be sure </w:t>
      </w:r>
      <w:r w:rsidR="00927F73">
        <w:t>to</w:t>
      </w:r>
      <w:r>
        <w:t xml:space="preserve"> study the script explanation below to learn how this script modifies the timestamp field.</w:t>
      </w:r>
    </w:p>
    <w:p w14:paraId="1A40F814" w14:textId="2BCE58F6" w:rsidR="000B6BF5" w:rsidRPr="000B6BF5" w:rsidRDefault="000B6BF5" w:rsidP="00743946">
      <w:pPr>
        <w:pStyle w:val="CMD"/>
      </w:pPr>
      <w:r w:rsidRPr="000B6BF5">
        <w:t>[</w:t>
      </w:r>
      <w:proofErr w:type="spellStart"/>
      <w:r w:rsidRPr="000B6BF5">
        <w:t>analyst@secOps</w:t>
      </w:r>
      <w:proofErr w:type="spellEnd"/>
      <w:r w:rsidRPr="000B6BF5">
        <w:t xml:space="preserve"> </w:t>
      </w:r>
      <w:proofErr w:type="spellStart"/>
      <w:r w:rsidRPr="000B6BF5">
        <w:t>lab.support.files</w:t>
      </w:r>
      <w:proofErr w:type="spellEnd"/>
      <w:r w:rsidRPr="000B6BF5">
        <w:t xml:space="preserve">]$ </w:t>
      </w:r>
      <w:proofErr w:type="spellStart"/>
      <w:proofErr w:type="gramStart"/>
      <w:r w:rsidRPr="00743946">
        <w:rPr>
          <w:b/>
        </w:rPr>
        <w:t>awk</w:t>
      </w:r>
      <w:proofErr w:type="spellEnd"/>
      <w:proofErr w:type="gramEnd"/>
      <w:r w:rsidRPr="00743946">
        <w:rPr>
          <w:b/>
        </w:rPr>
        <w:t xml:space="preserve"> 'BEGIN {FS=OFS="|"}{$3=</w:t>
      </w:r>
      <w:proofErr w:type="spellStart"/>
      <w:r w:rsidRPr="00743946">
        <w:rPr>
          <w:b/>
        </w:rPr>
        <w:t>strftime</w:t>
      </w:r>
      <w:proofErr w:type="spellEnd"/>
      <w:r w:rsidRPr="00743946">
        <w:rPr>
          <w:b/>
        </w:rPr>
        <w:t xml:space="preserve">("%c",$3)} {print}' applicationX_in_epoch.log </w:t>
      </w:r>
    </w:p>
    <w:p w14:paraId="4979D77B" w14:textId="77777777" w:rsidR="000B6BF5" w:rsidRPr="000B6BF5" w:rsidRDefault="000B6BF5" w:rsidP="000B6BF5">
      <w:pPr>
        <w:pStyle w:val="CMDOutput"/>
      </w:pPr>
      <w:r w:rsidRPr="000B6BF5">
        <w:t>2|Z|Mon 18 Aug 2008 11:00:00 AM EDT|AF|0</w:t>
      </w:r>
    </w:p>
    <w:p w14:paraId="624C56B5" w14:textId="77777777" w:rsidR="000B6BF5" w:rsidRPr="000B6BF5" w:rsidRDefault="000B6BF5" w:rsidP="000B6BF5">
      <w:pPr>
        <w:pStyle w:val="CMDOutput"/>
      </w:pPr>
      <w:r w:rsidRPr="000B6BF5">
        <w:t>3|N|Tue 19 Aug 2008 11:00:00 AM EDT|AF|89</w:t>
      </w:r>
    </w:p>
    <w:p w14:paraId="25A75378" w14:textId="77777777" w:rsidR="000B6BF5" w:rsidRPr="000B6BF5" w:rsidRDefault="000B6BF5" w:rsidP="000B6BF5">
      <w:pPr>
        <w:pStyle w:val="CMDOutput"/>
      </w:pPr>
      <w:r w:rsidRPr="000B6BF5">
        <w:t>4|N|Sun 07 Sep 2008 11:00:00 AM EDT|AS|12</w:t>
      </w:r>
    </w:p>
    <w:p w14:paraId="1F39E3C9" w14:textId="77777777" w:rsidR="000B6BF5" w:rsidRPr="000B6BF5" w:rsidRDefault="000B6BF5" w:rsidP="000B6BF5">
      <w:pPr>
        <w:pStyle w:val="CMDOutput"/>
      </w:pPr>
      <w:r w:rsidRPr="000B6BF5">
        <w:t>1|Z|Mon 08 Sep 2008 11:00:00 AM EDT|AS|67</w:t>
      </w:r>
    </w:p>
    <w:p w14:paraId="0AE44A8C" w14:textId="77777777" w:rsidR="000B6BF5" w:rsidRPr="000B6BF5" w:rsidRDefault="000B6BF5" w:rsidP="000B6BF5">
      <w:pPr>
        <w:pStyle w:val="CMDOutput"/>
      </w:pPr>
      <w:r w:rsidRPr="000B6BF5">
        <w:lastRenderedPageBreak/>
        <w:t>5|N|Tue 09 Sep 2008 11:00:00 AM EDT|EU|23</w:t>
      </w:r>
    </w:p>
    <w:p w14:paraId="730C9CFF" w14:textId="77777777" w:rsidR="000B6BF5" w:rsidRPr="000B6BF5" w:rsidRDefault="000B6BF5" w:rsidP="000B6BF5">
      <w:pPr>
        <w:pStyle w:val="CMDOutput"/>
      </w:pPr>
      <w:r w:rsidRPr="000B6BF5">
        <w:t>6|R|Wed 10 Sep 2008 11:00:00 AM EDT|OC|89</w:t>
      </w:r>
    </w:p>
    <w:p w14:paraId="1BE745FF" w14:textId="77777777" w:rsidR="000B6BF5" w:rsidRDefault="000B6BF5" w:rsidP="000B6BF5">
      <w:pPr>
        <w:pStyle w:val="CMDOutput"/>
      </w:pPr>
      <w:r w:rsidRPr="000B6BF5">
        <w:t>||Wed 31 Dec 1969 07:00:00 PM EST</w:t>
      </w:r>
    </w:p>
    <w:p w14:paraId="6954B21D" w14:textId="7141F95E" w:rsidR="000B6BF5" w:rsidRDefault="000B6BF5" w:rsidP="000B6BF5">
      <w:pPr>
        <w:pStyle w:val="CMDOutput"/>
      </w:pPr>
      <w:r w:rsidRPr="000B6BF5">
        <w:t>[</w:t>
      </w:r>
      <w:proofErr w:type="spellStart"/>
      <w:r w:rsidRPr="000B6BF5">
        <w:t>analyst@secOps</w:t>
      </w:r>
      <w:proofErr w:type="spellEnd"/>
      <w:r w:rsidRPr="000B6BF5">
        <w:t xml:space="preserve"> </w:t>
      </w:r>
      <w:proofErr w:type="spellStart"/>
      <w:r w:rsidRPr="000B6BF5">
        <w:t>lab.support.files</w:t>
      </w:r>
      <w:proofErr w:type="spellEnd"/>
      <w:r w:rsidRPr="000B6BF5">
        <w:t>]$</w:t>
      </w:r>
    </w:p>
    <w:p w14:paraId="16B58FE4" w14:textId="2E9750DF" w:rsidR="007827BE" w:rsidRDefault="000B325F" w:rsidP="000B6BF5">
      <w:pPr>
        <w:pStyle w:val="SubStepAlpha"/>
        <w:numPr>
          <w:ilvl w:val="0"/>
          <w:numId w:val="0"/>
        </w:numPr>
        <w:ind w:left="720"/>
      </w:pPr>
      <w:r>
        <w:t xml:space="preserve">The command above is an </w:t>
      </w:r>
      <w:r w:rsidR="00B332CB" w:rsidRPr="00080C43">
        <w:t>AWK</w:t>
      </w:r>
      <w:r w:rsidR="00B332CB">
        <w:t xml:space="preserve"> </w:t>
      </w:r>
      <w:r>
        <w:t xml:space="preserve">script. It may seem complicated. </w:t>
      </w:r>
      <w:r w:rsidR="007827BE">
        <w:t xml:space="preserve">The main structure of </w:t>
      </w:r>
      <w:r>
        <w:t>the</w:t>
      </w:r>
      <w:r w:rsidR="007827BE">
        <w:t xml:space="preserve"> </w:t>
      </w:r>
      <w:r w:rsidR="007827BE" w:rsidRPr="00080C43">
        <w:t>AWK</w:t>
      </w:r>
      <w:r w:rsidR="007827BE">
        <w:t xml:space="preserve"> </w:t>
      </w:r>
      <w:r>
        <w:t xml:space="preserve">script above </w:t>
      </w:r>
      <w:r w:rsidR="007827BE">
        <w:t>is as follows:</w:t>
      </w:r>
    </w:p>
    <w:p w14:paraId="4E5DD56D" w14:textId="1B027FF3" w:rsidR="007827BE" w:rsidRDefault="007827BE" w:rsidP="00080C43">
      <w:pPr>
        <w:pStyle w:val="SubStepAlpha"/>
        <w:numPr>
          <w:ilvl w:val="0"/>
          <w:numId w:val="27"/>
        </w:numPr>
      </w:pPr>
      <w:proofErr w:type="spellStart"/>
      <w:r w:rsidRPr="007827BE">
        <w:rPr>
          <w:b/>
        </w:rPr>
        <w:t>awk</w:t>
      </w:r>
      <w:proofErr w:type="spellEnd"/>
      <w:r>
        <w:t xml:space="preserve"> –</w:t>
      </w:r>
      <w:r w:rsidR="0030112B">
        <w:t xml:space="preserve"> This</w:t>
      </w:r>
      <w:r>
        <w:t xml:space="preserve"> invokes the AWK interpreter.</w:t>
      </w:r>
    </w:p>
    <w:p w14:paraId="1EFF72B9" w14:textId="23441DF3" w:rsidR="007827BE" w:rsidRDefault="007827BE" w:rsidP="00080C43">
      <w:pPr>
        <w:pStyle w:val="SubStepAlpha"/>
        <w:numPr>
          <w:ilvl w:val="0"/>
          <w:numId w:val="27"/>
        </w:numPr>
      </w:pPr>
      <w:r w:rsidRPr="007827BE">
        <w:rPr>
          <w:b/>
        </w:rPr>
        <w:t>‘BEGIN</w:t>
      </w:r>
      <w:r>
        <w:t xml:space="preserve"> –</w:t>
      </w:r>
      <w:r w:rsidR="0030112B">
        <w:t xml:space="preserve"> This</w:t>
      </w:r>
      <w:r>
        <w:t xml:space="preserve"> defines the beginning of the script.</w:t>
      </w:r>
    </w:p>
    <w:p w14:paraId="4CAD574A" w14:textId="6AF50681" w:rsidR="007827BE" w:rsidRDefault="007827BE" w:rsidP="00080C43">
      <w:pPr>
        <w:pStyle w:val="SubStepAlpha"/>
        <w:numPr>
          <w:ilvl w:val="0"/>
          <w:numId w:val="27"/>
        </w:numPr>
      </w:pPr>
      <w:r>
        <w:rPr>
          <w:b/>
        </w:rPr>
        <w:t xml:space="preserve">{} </w:t>
      </w:r>
      <w:r>
        <w:t>–</w:t>
      </w:r>
      <w:r w:rsidR="0030112B">
        <w:t xml:space="preserve"> This</w:t>
      </w:r>
      <w:r>
        <w:t xml:space="preserve"> define</w:t>
      </w:r>
      <w:r w:rsidR="0030112B">
        <w:t>s</w:t>
      </w:r>
      <w:r>
        <w:t xml:space="preserve"> actions to be taken in each line of the input text file. A</w:t>
      </w:r>
      <w:r w:rsidR="000172C5">
        <w:t>n</w:t>
      </w:r>
      <w:r>
        <w:t xml:space="preserve"> AWK </w:t>
      </w:r>
      <w:r w:rsidR="007F57F6">
        <w:t xml:space="preserve">script </w:t>
      </w:r>
      <w:r>
        <w:t>can have several actions.</w:t>
      </w:r>
    </w:p>
    <w:p w14:paraId="692B35D5" w14:textId="2B543B0B" w:rsidR="000172C5" w:rsidRDefault="000172C5" w:rsidP="00080C43">
      <w:pPr>
        <w:pStyle w:val="SubStepAlpha"/>
        <w:numPr>
          <w:ilvl w:val="0"/>
          <w:numId w:val="27"/>
        </w:numPr>
      </w:pPr>
      <w:r>
        <w:rPr>
          <w:b/>
        </w:rPr>
        <w:t xml:space="preserve">FS = </w:t>
      </w:r>
      <w:r w:rsidR="007F57F6">
        <w:rPr>
          <w:b/>
        </w:rPr>
        <w:t xml:space="preserve">OFS </w:t>
      </w:r>
      <w:r>
        <w:rPr>
          <w:b/>
        </w:rPr>
        <w:t>= “|” –</w:t>
      </w:r>
      <w:r w:rsidRPr="00080C43">
        <w:t xml:space="preserve"> </w:t>
      </w:r>
      <w:r w:rsidR="0030112B" w:rsidRPr="00080C43">
        <w:t xml:space="preserve">This </w:t>
      </w:r>
      <w:r w:rsidRPr="0030112B">
        <w:t>defines</w:t>
      </w:r>
      <w:r w:rsidRPr="000172C5">
        <w:t xml:space="preserve"> the</w:t>
      </w:r>
      <w:r>
        <w:rPr>
          <w:b/>
        </w:rPr>
        <w:t xml:space="preserve"> </w:t>
      </w:r>
      <w:r w:rsidRPr="000172C5">
        <w:t>field separator</w:t>
      </w:r>
      <w:r>
        <w:t xml:space="preserve"> </w:t>
      </w:r>
      <w:r w:rsidR="007F57F6">
        <w:t xml:space="preserve">(i.e., delimiter) </w:t>
      </w:r>
      <w:r>
        <w:t xml:space="preserve">as </w:t>
      </w:r>
      <w:r w:rsidR="007F57F6">
        <w:t>the bar (</w:t>
      </w:r>
      <w:r>
        <w:t>|</w:t>
      </w:r>
      <w:r w:rsidR="007F57F6">
        <w:t>) symbol</w:t>
      </w:r>
      <w:r>
        <w:t>. Different text file</w:t>
      </w:r>
      <w:r w:rsidR="0030112B">
        <w:t>s</w:t>
      </w:r>
      <w:r>
        <w:t xml:space="preserve"> may use different </w:t>
      </w:r>
      <w:r w:rsidR="007F57F6">
        <w:t xml:space="preserve">delimiting </w:t>
      </w:r>
      <w:r>
        <w:t xml:space="preserve">characters to separate fields. This operator allows the user to define what character is used as </w:t>
      </w:r>
      <w:r w:rsidR="0030112B">
        <w:t xml:space="preserve">the </w:t>
      </w:r>
      <w:r>
        <w:t>field separator in the current text file.</w:t>
      </w:r>
    </w:p>
    <w:p w14:paraId="7E4564AE" w14:textId="7C6ABB2E" w:rsidR="000172C5" w:rsidRDefault="000172C5" w:rsidP="00080C43">
      <w:pPr>
        <w:pStyle w:val="SubStepAlpha"/>
        <w:numPr>
          <w:ilvl w:val="0"/>
          <w:numId w:val="27"/>
        </w:numPr>
      </w:pPr>
      <w:r w:rsidRPr="007827BE">
        <w:rPr>
          <w:b/>
        </w:rPr>
        <w:t>$3</w:t>
      </w:r>
      <w:r>
        <w:rPr>
          <w:b/>
        </w:rPr>
        <w:t xml:space="preserve"> – </w:t>
      </w:r>
      <w:r w:rsidR="0030112B" w:rsidRPr="00080C43">
        <w:t xml:space="preserve">This </w:t>
      </w:r>
      <w:r w:rsidRPr="0030112B">
        <w:t xml:space="preserve">refers </w:t>
      </w:r>
      <w:r>
        <w:t xml:space="preserve">to the value in the third column of the current line. In the </w:t>
      </w:r>
      <w:r w:rsidRPr="000172C5">
        <w:rPr>
          <w:b/>
        </w:rPr>
        <w:t>application</w:t>
      </w:r>
      <w:r w:rsidR="006F4B0C">
        <w:rPr>
          <w:b/>
        </w:rPr>
        <w:t>X</w:t>
      </w:r>
      <w:r w:rsidRPr="000172C5">
        <w:rPr>
          <w:b/>
        </w:rPr>
        <w:t>_in_epoch.log</w:t>
      </w:r>
      <w:r>
        <w:t>, the third column contains the timestamp in epoch to be converted.</w:t>
      </w:r>
    </w:p>
    <w:p w14:paraId="24C8653A" w14:textId="6D5F5A66" w:rsidR="000172C5" w:rsidRDefault="000172C5" w:rsidP="00080C43">
      <w:pPr>
        <w:pStyle w:val="SubStepAlpha"/>
        <w:numPr>
          <w:ilvl w:val="0"/>
          <w:numId w:val="27"/>
        </w:numPr>
      </w:pPr>
      <w:proofErr w:type="spellStart"/>
      <w:r>
        <w:rPr>
          <w:b/>
        </w:rPr>
        <w:t>strftime</w:t>
      </w:r>
      <w:proofErr w:type="spellEnd"/>
      <w:r>
        <w:rPr>
          <w:b/>
        </w:rPr>
        <w:t xml:space="preserve"> -</w:t>
      </w:r>
      <w:r>
        <w:t xml:space="preserve"> </w:t>
      </w:r>
      <w:r w:rsidR="0030112B">
        <w:t xml:space="preserve">This is </w:t>
      </w:r>
      <w:r>
        <w:t xml:space="preserve">an AWK internal function designed to work with time. The %c and $3 in between parenthesis are the parameters passed to </w:t>
      </w:r>
      <w:proofErr w:type="spellStart"/>
      <w:r w:rsidRPr="000172C5">
        <w:rPr>
          <w:b/>
        </w:rPr>
        <w:t>strftime</w:t>
      </w:r>
      <w:proofErr w:type="spellEnd"/>
      <w:r>
        <w:t>.</w:t>
      </w:r>
    </w:p>
    <w:p w14:paraId="220EC553" w14:textId="62B818CA" w:rsidR="000172C5" w:rsidRPr="000172C5" w:rsidRDefault="000172C5" w:rsidP="009451ED">
      <w:pPr>
        <w:pStyle w:val="SubStepAlpha"/>
        <w:numPr>
          <w:ilvl w:val="0"/>
          <w:numId w:val="27"/>
        </w:numPr>
      </w:pPr>
      <w:r w:rsidRPr="000172C5">
        <w:rPr>
          <w:b/>
        </w:rPr>
        <w:t>application</w:t>
      </w:r>
      <w:r w:rsidR="006F4B0C">
        <w:rPr>
          <w:b/>
        </w:rPr>
        <w:t>X</w:t>
      </w:r>
      <w:r w:rsidRPr="000172C5">
        <w:rPr>
          <w:b/>
        </w:rPr>
        <w:t>_in_epoch.log</w:t>
      </w:r>
      <w:r>
        <w:rPr>
          <w:b/>
        </w:rPr>
        <w:t xml:space="preserve"> – </w:t>
      </w:r>
      <w:r w:rsidR="0030112B">
        <w:t>This is t</w:t>
      </w:r>
      <w:r>
        <w:t xml:space="preserve">he </w:t>
      </w:r>
      <w:r w:rsidR="007F57F6">
        <w:t xml:space="preserve">input </w:t>
      </w:r>
      <w:r>
        <w:t>text file to be loaded and used.</w:t>
      </w:r>
      <w:r w:rsidR="009451ED">
        <w:t xml:space="preserve"> Because you are already in the </w:t>
      </w:r>
      <w:proofErr w:type="spellStart"/>
      <w:r w:rsidR="009451ED" w:rsidRPr="009451ED">
        <w:rPr>
          <w:b/>
        </w:rPr>
        <w:t>lab.support.files</w:t>
      </w:r>
      <w:proofErr w:type="spellEnd"/>
      <w:r w:rsidR="009451ED">
        <w:t xml:space="preserve"> directory, you do not need to add path information, </w:t>
      </w:r>
      <w:r w:rsidR="009451ED" w:rsidRPr="009451ED">
        <w:rPr>
          <w:b/>
        </w:rPr>
        <w:t>/home/analyst/</w:t>
      </w:r>
      <w:proofErr w:type="spellStart"/>
      <w:r w:rsidR="009451ED" w:rsidRPr="009451ED">
        <w:rPr>
          <w:b/>
        </w:rPr>
        <w:t>lab.support.files</w:t>
      </w:r>
      <w:proofErr w:type="spellEnd"/>
      <w:r w:rsidR="009451ED" w:rsidRPr="009451ED">
        <w:rPr>
          <w:b/>
        </w:rPr>
        <w:t>/applicationX_in_epoch.log</w:t>
      </w:r>
      <w:r w:rsidR="009451ED">
        <w:t>.</w:t>
      </w:r>
    </w:p>
    <w:p w14:paraId="22EACD08" w14:textId="23330D2B" w:rsidR="000172C5" w:rsidRDefault="000B325F" w:rsidP="00743946">
      <w:pPr>
        <w:pStyle w:val="BodyTextL50"/>
      </w:pPr>
      <w:r>
        <w:t xml:space="preserve">The first script action, defined in the first set of curly brackets is to define the field separator character as the “|”. Then, in the second set of curly brackets, it rewrites the third column of each line with the result of the execution of the </w:t>
      </w:r>
      <w:proofErr w:type="spellStart"/>
      <w:proofErr w:type="gramStart"/>
      <w:r w:rsidRPr="000B325F">
        <w:rPr>
          <w:b/>
        </w:rPr>
        <w:t>strftime</w:t>
      </w:r>
      <w:proofErr w:type="spellEnd"/>
      <w:r w:rsidRPr="000B325F">
        <w:rPr>
          <w:b/>
        </w:rPr>
        <w:t>(</w:t>
      </w:r>
      <w:proofErr w:type="gramEnd"/>
      <w:r w:rsidRPr="000B325F">
        <w:rPr>
          <w:b/>
        </w:rPr>
        <w:t>)</w:t>
      </w:r>
      <w:r>
        <w:t xml:space="preserve"> function. </w:t>
      </w:r>
      <w:proofErr w:type="spellStart"/>
      <w:proofErr w:type="gramStart"/>
      <w:r w:rsidR="0030112B">
        <w:rPr>
          <w:b/>
        </w:rPr>
        <w:t>s</w:t>
      </w:r>
      <w:r w:rsidRPr="000B325F">
        <w:rPr>
          <w:b/>
        </w:rPr>
        <w:t>trftime</w:t>
      </w:r>
      <w:proofErr w:type="spellEnd"/>
      <w:r w:rsidRPr="000B325F">
        <w:rPr>
          <w:b/>
        </w:rPr>
        <w:t>(</w:t>
      </w:r>
      <w:proofErr w:type="gramEnd"/>
      <w:r w:rsidRPr="000B325F">
        <w:rPr>
          <w:b/>
        </w:rPr>
        <w:t>)</w:t>
      </w:r>
      <w:r>
        <w:t xml:space="preserve"> is an internal AWK function created to handle time conversion. Notice that the script tells the function to use the contents of the third column of each line before the change (</w:t>
      </w:r>
      <w:r w:rsidRPr="000B325F">
        <w:rPr>
          <w:b/>
        </w:rPr>
        <w:t>$3</w:t>
      </w:r>
      <w:r>
        <w:t>) and to format the output (</w:t>
      </w:r>
      <w:r w:rsidRPr="000B325F">
        <w:rPr>
          <w:b/>
        </w:rPr>
        <w:t>%c</w:t>
      </w:r>
      <w:r>
        <w:t>).</w:t>
      </w:r>
    </w:p>
    <w:p w14:paraId="0D3437B8" w14:textId="2F97223D" w:rsidR="000B325F" w:rsidRDefault="000B325F" w:rsidP="000B325F">
      <w:pPr>
        <w:pStyle w:val="SubStepAlpha"/>
        <w:numPr>
          <w:ilvl w:val="0"/>
          <w:numId w:val="0"/>
        </w:numPr>
        <w:ind w:left="720"/>
      </w:pPr>
      <w:r>
        <w:t>Were the Unix Epoch timestamps converted to Human Readable format? Were the other fields modified? Explain.</w:t>
      </w:r>
    </w:p>
    <w:p w14:paraId="274A5374" w14:textId="77777777" w:rsidR="000B325F" w:rsidRDefault="000B325F" w:rsidP="000B325F">
      <w:pPr>
        <w:pStyle w:val="SubStepAlpha"/>
        <w:numPr>
          <w:ilvl w:val="0"/>
          <w:numId w:val="0"/>
        </w:numPr>
        <w:ind w:left="720"/>
      </w:pPr>
      <w:r>
        <w:t>____________________________________________________________________________________</w:t>
      </w:r>
    </w:p>
    <w:p w14:paraId="69705929" w14:textId="77777777" w:rsidR="000B325F" w:rsidRDefault="000B325F" w:rsidP="000B325F">
      <w:pPr>
        <w:pStyle w:val="SubStepAlpha"/>
        <w:numPr>
          <w:ilvl w:val="0"/>
          <w:numId w:val="0"/>
        </w:numPr>
        <w:ind w:left="720"/>
      </w:pPr>
      <w:r>
        <w:t>____________________________________________________________________________________</w:t>
      </w:r>
    </w:p>
    <w:p w14:paraId="161979CD" w14:textId="77777777" w:rsidR="000B325F" w:rsidRDefault="000B325F" w:rsidP="000B325F">
      <w:pPr>
        <w:pStyle w:val="SubStepAlpha"/>
        <w:numPr>
          <w:ilvl w:val="0"/>
          <w:numId w:val="0"/>
        </w:numPr>
        <w:ind w:left="720"/>
      </w:pPr>
      <w:r>
        <w:t>____________________________________________________________________________________</w:t>
      </w:r>
    </w:p>
    <w:p w14:paraId="2E676669" w14:textId="3DEAF82A" w:rsidR="007827BE" w:rsidRDefault="007827BE" w:rsidP="00EF6A58">
      <w:pPr>
        <w:pStyle w:val="BodyTextL50"/>
      </w:pPr>
      <w:r>
        <w:t xml:space="preserve">Compare the contents of the file and the printed output. </w:t>
      </w:r>
      <w:r w:rsidR="00EF6A58">
        <w:t xml:space="preserve">Why is there the line, </w:t>
      </w:r>
      <w:r w:rsidR="00EF6A58" w:rsidRPr="00EF6A58">
        <w:rPr>
          <w:b/>
        </w:rPr>
        <w:t>||Wed 31 Dec 1969 07:00:00 PM EST</w:t>
      </w:r>
      <w:r w:rsidR="00EF6A58">
        <w:t>?</w:t>
      </w:r>
    </w:p>
    <w:p w14:paraId="4FD085C9" w14:textId="57028520" w:rsidR="007827BE" w:rsidRDefault="007827BE" w:rsidP="007827BE">
      <w:pPr>
        <w:pStyle w:val="SubStepAlpha"/>
        <w:numPr>
          <w:ilvl w:val="0"/>
          <w:numId w:val="0"/>
        </w:numPr>
        <w:ind w:left="720"/>
      </w:pPr>
      <w:r>
        <w:t>____________________________________________________________________________________</w:t>
      </w:r>
    </w:p>
    <w:p w14:paraId="0DA96057" w14:textId="3CB14D9C" w:rsidR="007827BE" w:rsidRDefault="007827BE" w:rsidP="007827BE">
      <w:pPr>
        <w:pStyle w:val="SubStepAlpha"/>
        <w:numPr>
          <w:ilvl w:val="0"/>
          <w:numId w:val="0"/>
        </w:numPr>
        <w:ind w:left="720"/>
      </w:pPr>
      <w:r>
        <w:t>____________________________________________________________________________________</w:t>
      </w:r>
    </w:p>
    <w:p w14:paraId="35E1A7CC" w14:textId="774803DD" w:rsidR="007827BE" w:rsidRDefault="007827BE" w:rsidP="007827BE">
      <w:pPr>
        <w:pStyle w:val="SubStepAlpha"/>
        <w:numPr>
          <w:ilvl w:val="0"/>
          <w:numId w:val="0"/>
        </w:numPr>
        <w:ind w:left="720"/>
      </w:pPr>
      <w:r>
        <w:t>____________________________________________________________________________________</w:t>
      </w:r>
    </w:p>
    <w:p w14:paraId="624F8802" w14:textId="4787F8DC" w:rsidR="000B6BF5" w:rsidRDefault="000B325F" w:rsidP="00AC40EF">
      <w:pPr>
        <w:pStyle w:val="SubStepAlpha"/>
      </w:pPr>
      <w:r>
        <w:t xml:space="preserve">Use </w:t>
      </w:r>
      <w:proofErr w:type="spellStart"/>
      <w:r w:rsidRPr="000B325F">
        <w:rPr>
          <w:b/>
        </w:rPr>
        <w:t>nano</w:t>
      </w:r>
      <w:proofErr w:type="spellEnd"/>
      <w:r>
        <w:t xml:space="preserve"> (or your favorite text editor) to r</w:t>
      </w:r>
      <w:r w:rsidR="007827BE">
        <w:t xml:space="preserve">emove the extra </w:t>
      </w:r>
      <w:r>
        <w:t xml:space="preserve">empty </w:t>
      </w:r>
      <w:r w:rsidR="007827BE">
        <w:t xml:space="preserve">line </w:t>
      </w:r>
      <w:r>
        <w:t xml:space="preserve">at the end of the file </w:t>
      </w:r>
      <w:r w:rsidR="007827BE">
        <w:t xml:space="preserve">and run the </w:t>
      </w:r>
      <w:r w:rsidR="007827BE" w:rsidRPr="00B332CB">
        <w:rPr>
          <w:b/>
        </w:rPr>
        <w:t>AWK</w:t>
      </w:r>
      <w:r w:rsidR="007827BE">
        <w:t xml:space="preserve"> script again.</w:t>
      </w:r>
    </w:p>
    <w:p w14:paraId="4662FC1E" w14:textId="3E676ABE" w:rsidR="00080C43" w:rsidRDefault="00080C43" w:rsidP="00EC73B5">
      <w:pPr>
        <w:pStyle w:val="CMD"/>
      </w:pPr>
      <w:r w:rsidRPr="000B6BF5">
        <w:t>[</w:t>
      </w:r>
      <w:proofErr w:type="spellStart"/>
      <w:r w:rsidRPr="000B6BF5">
        <w:t>analyst@secOps</w:t>
      </w:r>
      <w:proofErr w:type="spellEnd"/>
      <w:r w:rsidRPr="000B6BF5">
        <w:t xml:space="preserve"> </w:t>
      </w:r>
      <w:proofErr w:type="spellStart"/>
      <w:r w:rsidRPr="000B6BF5">
        <w:t>lab.support.files</w:t>
      </w:r>
      <w:proofErr w:type="spellEnd"/>
      <w:r w:rsidRPr="000B6BF5">
        <w:t>]$</w:t>
      </w:r>
      <w:r w:rsidRPr="00080C43">
        <w:t xml:space="preserve"> </w:t>
      </w:r>
      <w:proofErr w:type="spellStart"/>
      <w:proofErr w:type="gramStart"/>
      <w:r w:rsidRPr="00EC73B5">
        <w:rPr>
          <w:b/>
        </w:rPr>
        <w:t>nano</w:t>
      </w:r>
      <w:proofErr w:type="spellEnd"/>
      <w:proofErr w:type="gramEnd"/>
      <w:r w:rsidRPr="00EC73B5">
        <w:rPr>
          <w:b/>
        </w:rPr>
        <w:t xml:space="preserve"> applicationX_in_epoch.log</w:t>
      </w:r>
      <w:r w:rsidRPr="000B6BF5">
        <w:t xml:space="preserve"> </w:t>
      </w:r>
    </w:p>
    <w:p w14:paraId="4EF9C585" w14:textId="5B4B3B20" w:rsidR="007827BE" w:rsidRDefault="007827BE" w:rsidP="007827BE">
      <w:pPr>
        <w:pStyle w:val="SubStepAlpha"/>
        <w:numPr>
          <w:ilvl w:val="0"/>
          <w:numId w:val="0"/>
        </w:numPr>
        <w:ind w:left="360" w:firstLine="360"/>
      </w:pPr>
      <w:r>
        <w:t>Is the output correct</w:t>
      </w:r>
      <w:r w:rsidR="00AC40EF">
        <w:t xml:space="preserve"> now</w:t>
      </w:r>
      <w:r>
        <w:t>? Explain.</w:t>
      </w:r>
    </w:p>
    <w:p w14:paraId="5F1B5134" w14:textId="77777777" w:rsidR="007827BE" w:rsidRDefault="007827BE" w:rsidP="007827BE">
      <w:pPr>
        <w:pStyle w:val="SubStepAlpha"/>
        <w:numPr>
          <w:ilvl w:val="0"/>
          <w:numId w:val="0"/>
        </w:numPr>
        <w:ind w:left="720"/>
      </w:pPr>
      <w:r>
        <w:t>____________________________________________________________________________________</w:t>
      </w:r>
    </w:p>
    <w:p w14:paraId="360716E7" w14:textId="77777777" w:rsidR="007827BE" w:rsidRDefault="007827BE" w:rsidP="007827BE">
      <w:pPr>
        <w:pStyle w:val="SubStepAlpha"/>
        <w:numPr>
          <w:ilvl w:val="0"/>
          <w:numId w:val="0"/>
        </w:numPr>
        <w:ind w:left="720"/>
      </w:pPr>
      <w:r>
        <w:t>____________________________________________________________________________________</w:t>
      </w:r>
    </w:p>
    <w:p w14:paraId="49065BAF" w14:textId="77777777" w:rsidR="007827BE" w:rsidRDefault="007827BE" w:rsidP="007827BE">
      <w:pPr>
        <w:pStyle w:val="SubStepAlpha"/>
        <w:numPr>
          <w:ilvl w:val="0"/>
          <w:numId w:val="0"/>
        </w:numPr>
        <w:ind w:left="720"/>
      </w:pPr>
      <w:r>
        <w:t>____________________________________________________________________________________</w:t>
      </w:r>
    </w:p>
    <w:p w14:paraId="09F75AA2" w14:textId="044589F8" w:rsidR="007827BE" w:rsidRDefault="00AC40EF" w:rsidP="00AC40EF">
      <w:pPr>
        <w:pStyle w:val="SubStepAlpha"/>
      </w:pPr>
      <w:r>
        <w:lastRenderedPageBreak/>
        <w:t xml:space="preserve">While printing the result on the screen is useful for troubleshooting the script, analysts will likely need to </w:t>
      </w:r>
      <w:r w:rsidR="007845F0">
        <w:t xml:space="preserve">save </w:t>
      </w:r>
      <w:r>
        <w:t xml:space="preserve">the output in a text file. Redirect the output of the script above to a file named </w:t>
      </w:r>
      <w:r w:rsidRPr="00AC40EF">
        <w:rPr>
          <w:b/>
        </w:rPr>
        <w:t>applicationX_in_human.log</w:t>
      </w:r>
      <w:r>
        <w:t xml:space="preserve"> to save it to a file:</w:t>
      </w:r>
    </w:p>
    <w:p w14:paraId="347AAFB1" w14:textId="0FD63203" w:rsidR="00AC40EF" w:rsidRDefault="00AC40EF" w:rsidP="00743946">
      <w:pPr>
        <w:pStyle w:val="CMD"/>
      </w:pPr>
      <w:r w:rsidRPr="000B6BF5">
        <w:t>[</w:t>
      </w:r>
      <w:proofErr w:type="spellStart"/>
      <w:r w:rsidRPr="000B6BF5">
        <w:t>analyst@secOps</w:t>
      </w:r>
      <w:proofErr w:type="spellEnd"/>
      <w:r w:rsidRPr="000B6BF5">
        <w:t xml:space="preserve"> </w:t>
      </w:r>
      <w:proofErr w:type="spellStart"/>
      <w:r w:rsidRPr="000B6BF5">
        <w:t>lab.support.files</w:t>
      </w:r>
      <w:proofErr w:type="spellEnd"/>
      <w:r w:rsidRPr="000B6BF5">
        <w:t xml:space="preserve">]$ </w:t>
      </w:r>
      <w:proofErr w:type="spellStart"/>
      <w:proofErr w:type="gramStart"/>
      <w:r w:rsidR="00A55452" w:rsidRPr="00A55452">
        <w:rPr>
          <w:b/>
        </w:rPr>
        <w:t>awk</w:t>
      </w:r>
      <w:proofErr w:type="spellEnd"/>
      <w:proofErr w:type="gramEnd"/>
      <w:r w:rsidR="00A55452" w:rsidRPr="00A55452">
        <w:rPr>
          <w:b/>
        </w:rPr>
        <w:t xml:space="preserve"> 'BEGIN {FS=OFS="|"}{$3=</w:t>
      </w:r>
      <w:proofErr w:type="spellStart"/>
      <w:r w:rsidR="00A55452" w:rsidRPr="00A55452">
        <w:rPr>
          <w:b/>
        </w:rPr>
        <w:t>strftime</w:t>
      </w:r>
      <w:proofErr w:type="spellEnd"/>
      <w:r w:rsidR="00A55452" w:rsidRPr="00A55452">
        <w:rPr>
          <w:b/>
        </w:rPr>
        <w:t>("%c",$3)} {print}' applicationX_in_epoch.log &gt; applicationX_in_human.log</w:t>
      </w:r>
    </w:p>
    <w:p w14:paraId="6FF56C0E" w14:textId="353F3645" w:rsidR="00AC40EF" w:rsidRDefault="00AC40EF" w:rsidP="00AC40EF">
      <w:pPr>
        <w:pStyle w:val="CMDOutput"/>
      </w:pPr>
      <w:r w:rsidRPr="000B6BF5">
        <w:t>[</w:t>
      </w:r>
      <w:proofErr w:type="spellStart"/>
      <w:r w:rsidRPr="000B6BF5">
        <w:t>analyst@secOps</w:t>
      </w:r>
      <w:proofErr w:type="spellEnd"/>
      <w:r w:rsidRPr="000B6BF5">
        <w:t xml:space="preserve"> </w:t>
      </w:r>
      <w:proofErr w:type="spellStart"/>
      <w:r w:rsidRPr="000B6BF5">
        <w:t>lab.support.files</w:t>
      </w:r>
      <w:proofErr w:type="spellEnd"/>
      <w:r w:rsidRPr="000B6BF5">
        <w:t>]$</w:t>
      </w:r>
    </w:p>
    <w:p w14:paraId="5C63E495" w14:textId="1F2CADDF" w:rsidR="00AC40EF" w:rsidRDefault="00AC40EF" w:rsidP="00AC40EF">
      <w:pPr>
        <w:pStyle w:val="SubStepAlpha"/>
        <w:numPr>
          <w:ilvl w:val="0"/>
          <w:numId w:val="0"/>
        </w:numPr>
        <w:ind w:left="360" w:firstLine="360"/>
      </w:pPr>
      <w:r>
        <w:t>What was printed by the command above? Is this expected?</w:t>
      </w:r>
    </w:p>
    <w:p w14:paraId="7F4522C8" w14:textId="77777777" w:rsidR="00AC40EF" w:rsidRDefault="00AC40EF" w:rsidP="00AC40EF">
      <w:pPr>
        <w:pStyle w:val="SubStepAlpha"/>
        <w:numPr>
          <w:ilvl w:val="0"/>
          <w:numId w:val="0"/>
        </w:numPr>
        <w:ind w:left="720"/>
      </w:pPr>
      <w:r>
        <w:t>____________________________________________________________________________________</w:t>
      </w:r>
    </w:p>
    <w:p w14:paraId="1A546020" w14:textId="77777777" w:rsidR="00AC40EF" w:rsidRDefault="00AC40EF" w:rsidP="00AC40EF">
      <w:pPr>
        <w:pStyle w:val="SubStepAlpha"/>
        <w:numPr>
          <w:ilvl w:val="0"/>
          <w:numId w:val="0"/>
        </w:numPr>
        <w:ind w:left="720"/>
      </w:pPr>
      <w:r>
        <w:t>____________________________________________________________________________________</w:t>
      </w:r>
    </w:p>
    <w:p w14:paraId="31F85CB4" w14:textId="77777777" w:rsidR="00AC40EF" w:rsidRDefault="00AC40EF" w:rsidP="00AC40EF">
      <w:pPr>
        <w:pStyle w:val="SubStepAlpha"/>
        <w:numPr>
          <w:ilvl w:val="0"/>
          <w:numId w:val="0"/>
        </w:numPr>
        <w:ind w:left="720"/>
      </w:pPr>
      <w:r>
        <w:t>____________________________________________________________________________________</w:t>
      </w:r>
    </w:p>
    <w:p w14:paraId="11F89457" w14:textId="62A06636" w:rsidR="003F3474" w:rsidRDefault="003F3474" w:rsidP="003F3474">
      <w:pPr>
        <w:pStyle w:val="SubStepAlpha"/>
      </w:pPr>
      <w:r>
        <w:t xml:space="preserve">Use </w:t>
      </w:r>
      <w:r w:rsidRPr="00A55452">
        <w:rPr>
          <w:b/>
        </w:rPr>
        <w:t>cat</w:t>
      </w:r>
      <w:r>
        <w:t xml:space="preserve"> to view the </w:t>
      </w:r>
      <w:r w:rsidRPr="00A55452">
        <w:rPr>
          <w:b/>
        </w:rPr>
        <w:t>applicationX_in_human.log</w:t>
      </w:r>
      <w:r>
        <w:t>. Notice that the extra line is now removed and the timestamps for the log entries have been converted to human readable format.</w:t>
      </w:r>
    </w:p>
    <w:p w14:paraId="412E3617" w14:textId="77777777" w:rsidR="003F3474" w:rsidRDefault="003F3474" w:rsidP="003F3474">
      <w:pPr>
        <w:pStyle w:val="CMD"/>
      </w:pPr>
      <w:r>
        <w:t>[</w:t>
      </w:r>
      <w:proofErr w:type="spellStart"/>
      <w:r>
        <w:t>analyst@secOps</w:t>
      </w:r>
      <w:proofErr w:type="spellEnd"/>
      <w:r>
        <w:t xml:space="preserve"> </w:t>
      </w:r>
      <w:proofErr w:type="spellStart"/>
      <w:r>
        <w:t>lab.support.files</w:t>
      </w:r>
      <w:proofErr w:type="spellEnd"/>
      <w:r>
        <w:t xml:space="preserve">]$ </w:t>
      </w:r>
      <w:proofErr w:type="gramStart"/>
      <w:r w:rsidRPr="003F3474">
        <w:rPr>
          <w:b/>
        </w:rPr>
        <w:t>cat</w:t>
      </w:r>
      <w:proofErr w:type="gramEnd"/>
      <w:r w:rsidRPr="003F3474">
        <w:rPr>
          <w:b/>
        </w:rPr>
        <w:t xml:space="preserve"> applicationX_in_human.log</w:t>
      </w:r>
      <w:r>
        <w:t xml:space="preserve"> </w:t>
      </w:r>
    </w:p>
    <w:p w14:paraId="24DDD597" w14:textId="77777777" w:rsidR="003F3474" w:rsidRDefault="003F3474" w:rsidP="003F3474">
      <w:pPr>
        <w:pStyle w:val="CMDOutput"/>
      </w:pPr>
      <w:r>
        <w:t>2|Z|Mon 18 Aug 2008 11:00:00 AM EDT|AF|0</w:t>
      </w:r>
    </w:p>
    <w:p w14:paraId="6D57D566" w14:textId="77777777" w:rsidR="003F3474" w:rsidRDefault="003F3474" w:rsidP="003F3474">
      <w:pPr>
        <w:pStyle w:val="CMDOutput"/>
      </w:pPr>
      <w:r>
        <w:t>3|N|Tue 19 Aug 2008 11:00:00 AM EDT|AF|89</w:t>
      </w:r>
    </w:p>
    <w:p w14:paraId="5DA29833" w14:textId="77777777" w:rsidR="003F3474" w:rsidRDefault="003F3474" w:rsidP="003F3474">
      <w:pPr>
        <w:pStyle w:val="CMDOutput"/>
      </w:pPr>
      <w:r>
        <w:t>4|N|Sun 07 Sep 2008 11:00:00 AM EDT|AS|12</w:t>
      </w:r>
    </w:p>
    <w:p w14:paraId="41B5B6F7" w14:textId="77777777" w:rsidR="003F3474" w:rsidRDefault="003F3474" w:rsidP="003F3474">
      <w:pPr>
        <w:pStyle w:val="CMDOutput"/>
      </w:pPr>
      <w:r>
        <w:t>1|Z|Mon 08 Sep 2008 11:00:00 AM EDT|AS|67</w:t>
      </w:r>
    </w:p>
    <w:p w14:paraId="733904C8" w14:textId="77777777" w:rsidR="003F3474" w:rsidRDefault="003F3474" w:rsidP="003F3474">
      <w:pPr>
        <w:pStyle w:val="CMDOutput"/>
      </w:pPr>
      <w:r>
        <w:t>5|N|Tue 09 Sep 2008 11:00:00 AM EDT|EU|23</w:t>
      </w:r>
    </w:p>
    <w:p w14:paraId="6D7971CD" w14:textId="77777777" w:rsidR="003F3474" w:rsidRDefault="003F3474" w:rsidP="003F3474">
      <w:pPr>
        <w:pStyle w:val="CMDOutput"/>
      </w:pPr>
      <w:r>
        <w:t>6|R|Wed 10 Sep 2008 11:00:00 AM EDT|OC|89</w:t>
      </w:r>
    </w:p>
    <w:p w14:paraId="3E7E1A95" w14:textId="670FBD22" w:rsidR="003F3474" w:rsidRPr="0047285C" w:rsidRDefault="003F3474" w:rsidP="003F3474">
      <w:pPr>
        <w:pStyle w:val="CMD"/>
      </w:pPr>
      <w:r>
        <w:t>[</w:t>
      </w:r>
      <w:proofErr w:type="spellStart"/>
      <w:r>
        <w:t>analyst@secOps</w:t>
      </w:r>
      <w:proofErr w:type="spellEnd"/>
      <w:r>
        <w:t xml:space="preserve"> </w:t>
      </w:r>
      <w:proofErr w:type="spellStart"/>
      <w:r>
        <w:t>lab.support.files</w:t>
      </w:r>
      <w:proofErr w:type="spellEnd"/>
      <w:r>
        <w:t>]$</w:t>
      </w:r>
    </w:p>
    <w:bookmarkEnd w:id="1"/>
    <w:bookmarkEnd w:id="2"/>
    <w:bookmarkEnd w:id="3"/>
    <w:bookmarkEnd w:id="4"/>
    <w:p w14:paraId="0C30C912" w14:textId="2C6963A1" w:rsidR="00F431EE" w:rsidRDefault="004E0AE3" w:rsidP="0009147A">
      <w:pPr>
        <w:pStyle w:val="PartHead"/>
      </w:pPr>
      <w:r>
        <w:t xml:space="preserve">Normalize </w:t>
      </w:r>
      <w:r w:rsidR="00F431EE">
        <w:t>Timestamps in an Apache Log File</w:t>
      </w:r>
    </w:p>
    <w:p w14:paraId="36C2FDAD" w14:textId="6BE0A624" w:rsidR="00F431EE" w:rsidRDefault="00F431EE" w:rsidP="00F431EE">
      <w:pPr>
        <w:pStyle w:val="BodyTextL25"/>
      </w:pPr>
      <w:r>
        <w:t xml:space="preserve">Similar to what was done with the </w:t>
      </w:r>
      <w:r w:rsidR="00A55452" w:rsidRPr="00A55452">
        <w:rPr>
          <w:b/>
        </w:rPr>
        <w:t>applicationX_in_epoch.log</w:t>
      </w:r>
      <w:r>
        <w:t xml:space="preserve"> file, Apache log files can also be normalized. Follow the steps below to convert Unix Epoch to Human Readable timestamps.</w:t>
      </w:r>
      <w:r w:rsidR="00A55452">
        <w:t xml:space="preserve"> Consider the following Apache log file</w:t>
      </w:r>
      <w:r w:rsidR="00E60FFD">
        <w:t xml:space="preserve">, </w:t>
      </w:r>
      <w:r w:rsidR="00E60FFD" w:rsidRPr="00E60FFD">
        <w:rPr>
          <w:b/>
        </w:rPr>
        <w:t>apache_in_epoch.log</w:t>
      </w:r>
      <w:r w:rsidR="00A55452">
        <w:t>:</w:t>
      </w:r>
    </w:p>
    <w:p w14:paraId="02FD0A86" w14:textId="2DA3D941" w:rsidR="00A55452" w:rsidRDefault="00A55452" w:rsidP="00A55452">
      <w:pPr>
        <w:pStyle w:val="CMD"/>
      </w:pPr>
      <w:r w:rsidRPr="00A55452">
        <w:t>[</w:t>
      </w:r>
      <w:proofErr w:type="spellStart"/>
      <w:r w:rsidRPr="00A55452">
        <w:t>analyst@secOps</w:t>
      </w:r>
      <w:proofErr w:type="spellEnd"/>
      <w:r w:rsidRPr="00A55452">
        <w:t xml:space="preserve"> </w:t>
      </w:r>
      <w:proofErr w:type="spellStart"/>
      <w:r w:rsidRPr="00A55452">
        <w:t>lab.support.files</w:t>
      </w:r>
      <w:proofErr w:type="spellEnd"/>
      <w:r w:rsidRPr="00A55452">
        <w:t xml:space="preserve">]$ </w:t>
      </w:r>
      <w:proofErr w:type="gramStart"/>
      <w:r w:rsidRPr="005741EA">
        <w:rPr>
          <w:b/>
        </w:rPr>
        <w:t>cat</w:t>
      </w:r>
      <w:proofErr w:type="gramEnd"/>
      <w:r w:rsidRPr="005741EA">
        <w:rPr>
          <w:b/>
        </w:rPr>
        <w:t xml:space="preserve"> apache_in_epoch.log</w:t>
      </w:r>
    </w:p>
    <w:p w14:paraId="2D04F514" w14:textId="4A81549C" w:rsidR="00F431EE" w:rsidRDefault="00F431EE" w:rsidP="00F431EE">
      <w:pPr>
        <w:pStyle w:val="CMDOutput"/>
      </w:pPr>
      <w:r>
        <w:t>198.51.100.213 - - [1219071600] "GET /twiki/bin/edit/Main/Double_bounce_sender?topicparent=Main.ConfigurationVariables HTTP/1.1" 401 12846</w:t>
      </w:r>
    </w:p>
    <w:p w14:paraId="323ACF3E" w14:textId="7FCD69BD" w:rsidR="00F431EE" w:rsidRDefault="00F431EE" w:rsidP="00F431EE">
      <w:pPr>
        <w:pStyle w:val="CMDOutput"/>
      </w:pPr>
      <w:r>
        <w:t>198.51.100.213 - - [1219158000] "GET /</w:t>
      </w:r>
      <w:proofErr w:type="spellStart"/>
      <w:r>
        <w:t>twiki</w:t>
      </w:r>
      <w:proofErr w:type="spellEnd"/>
      <w:r>
        <w:t>/bin/</w:t>
      </w:r>
      <w:proofErr w:type="spellStart"/>
      <w:r>
        <w:t>rdiff</w:t>
      </w:r>
      <w:proofErr w:type="spellEnd"/>
      <w:r>
        <w:t>/</w:t>
      </w:r>
      <w:proofErr w:type="spellStart"/>
      <w:r>
        <w:t>TWiki</w:t>
      </w:r>
      <w:proofErr w:type="spellEnd"/>
      <w:r>
        <w:t>/NewUserTemplate?rev1=1.3&amp;rev2=1.2 HTTP/1.1" 200 4523</w:t>
      </w:r>
    </w:p>
    <w:p w14:paraId="152D423C" w14:textId="3D654039" w:rsidR="00F431EE" w:rsidRDefault="00F431EE" w:rsidP="00F431EE">
      <w:pPr>
        <w:pStyle w:val="CMDOutput"/>
      </w:pPr>
      <w:r>
        <w:t>198.51.100.213 - - [1220799600] "GET /mailman/</w:t>
      </w:r>
      <w:proofErr w:type="spellStart"/>
      <w:r>
        <w:t>listinfo</w:t>
      </w:r>
      <w:proofErr w:type="spellEnd"/>
      <w:r>
        <w:t>/</w:t>
      </w:r>
      <w:proofErr w:type="spellStart"/>
      <w:r>
        <w:t>hsdivision</w:t>
      </w:r>
      <w:proofErr w:type="spellEnd"/>
      <w:r>
        <w:t xml:space="preserve"> HTTP/1.1" 200 6291</w:t>
      </w:r>
    </w:p>
    <w:p w14:paraId="0452C0EE" w14:textId="50F7B4A2" w:rsidR="00F431EE" w:rsidRDefault="00F431EE" w:rsidP="00F431EE">
      <w:pPr>
        <w:pStyle w:val="CMDOutput"/>
      </w:pPr>
      <w:r>
        <w:t>198.51.100.213 - - [1220886000] "GET /</w:t>
      </w:r>
      <w:proofErr w:type="spellStart"/>
      <w:r>
        <w:t>twiki</w:t>
      </w:r>
      <w:proofErr w:type="spellEnd"/>
      <w:r>
        <w:t>/bin/view/</w:t>
      </w:r>
      <w:proofErr w:type="spellStart"/>
      <w:r>
        <w:t>TWiki</w:t>
      </w:r>
      <w:proofErr w:type="spellEnd"/>
      <w:r>
        <w:t>/</w:t>
      </w:r>
      <w:proofErr w:type="spellStart"/>
      <w:r>
        <w:t>WikiSyntax</w:t>
      </w:r>
      <w:proofErr w:type="spellEnd"/>
      <w:r>
        <w:t xml:space="preserve"> HTTP/1.1" 200 7352</w:t>
      </w:r>
    </w:p>
    <w:p w14:paraId="75C028B9" w14:textId="38515125" w:rsidR="00F431EE" w:rsidRDefault="00F431EE" w:rsidP="00F431EE">
      <w:pPr>
        <w:pStyle w:val="CMDOutput"/>
      </w:pPr>
      <w:r>
        <w:t>198.51.100.213 - - [1220972400] "GET /</w:t>
      </w:r>
      <w:proofErr w:type="spellStart"/>
      <w:r>
        <w:t>twiki</w:t>
      </w:r>
      <w:proofErr w:type="spellEnd"/>
      <w:r>
        <w:t>/bin/view/Main/</w:t>
      </w:r>
      <w:proofErr w:type="spellStart"/>
      <w:r>
        <w:t>DCCAndPostFix</w:t>
      </w:r>
      <w:proofErr w:type="spellEnd"/>
      <w:r>
        <w:t xml:space="preserve"> HTTP/1.1" 200 5253</w:t>
      </w:r>
    </w:p>
    <w:p w14:paraId="67E73F3C" w14:textId="5D0D92F2" w:rsidR="00F431EE" w:rsidRDefault="00F431EE" w:rsidP="00F431EE">
      <w:pPr>
        <w:pStyle w:val="CMDOutput"/>
      </w:pPr>
      <w:r>
        <w:t>198.51.100.213 - - [1221058800] "GET /twiki/bin/oops/TWiki/AppendixFileSystem?template=oopsmore&amp;m1=1.12&amp;m2=1.12 HTTP/1.1" 200 11382</w:t>
      </w:r>
    </w:p>
    <w:p w14:paraId="7ABCDD89" w14:textId="55AA83B6" w:rsidR="005741EA" w:rsidRDefault="00494805" w:rsidP="00494805">
      <w:pPr>
        <w:pStyle w:val="SubStepAlpha"/>
        <w:numPr>
          <w:ilvl w:val="0"/>
          <w:numId w:val="0"/>
        </w:numPr>
        <w:ind w:left="720"/>
      </w:pPr>
      <w:r>
        <w:t>The Apache Log file above contains six entries which record events re</w:t>
      </w:r>
      <w:r w:rsidR="005741EA">
        <w:t>lated to the Apache web server. Each entry has seven fields. The fields are delimited by a space:</w:t>
      </w:r>
    </w:p>
    <w:p w14:paraId="7FCA1E2E" w14:textId="04CDFDB6" w:rsidR="005741EA" w:rsidRDefault="00494805" w:rsidP="005741EA">
      <w:pPr>
        <w:pStyle w:val="Bulletlevel2"/>
      </w:pPr>
      <w:r>
        <w:t>The first c</w:t>
      </w:r>
      <w:r w:rsidR="005741EA">
        <w:t xml:space="preserve">olumn contains the IPv4 address, </w:t>
      </w:r>
      <w:r w:rsidR="005741EA" w:rsidRPr="005741EA">
        <w:rPr>
          <w:b/>
        </w:rPr>
        <w:t>198.51.100.213</w:t>
      </w:r>
      <w:r w:rsidR="005741EA">
        <w:t xml:space="preserve">, </w:t>
      </w:r>
      <w:r>
        <w:t xml:space="preserve">of the web client placing the request. </w:t>
      </w:r>
    </w:p>
    <w:p w14:paraId="04180158" w14:textId="77777777" w:rsidR="005741EA" w:rsidRDefault="00494805" w:rsidP="005741EA">
      <w:pPr>
        <w:pStyle w:val="Bulletlevel2"/>
      </w:pPr>
      <w:r>
        <w:t>The second and third columns are not used and a “</w:t>
      </w:r>
      <w:r w:rsidRPr="005741EA">
        <w:rPr>
          <w:b/>
        </w:rPr>
        <w:t>-</w:t>
      </w:r>
      <w:proofErr w:type="gramStart"/>
      <w:r>
        <w:t>“ character</w:t>
      </w:r>
      <w:proofErr w:type="gramEnd"/>
      <w:r>
        <w:t xml:space="preserve"> is used to represent no value. </w:t>
      </w:r>
    </w:p>
    <w:p w14:paraId="4C1E4EE5" w14:textId="44907F0E" w:rsidR="005741EA" w:rsidRDefault="00494805" w:rsidP="005741EA">
      <w:pPr>
        <w:pStyle w:val="Bulletlevel2"/>
      </w:pPr>
      <w:r>
        <w:t>The fourth column contains the timestamp in Unix Epoch time</w:t>
      </w:r>
      <w:r w:rsidR="005741EA">
        <w:t xml:space="preserve">, for example </w:t>
      </w:r>
      <w:r w:rsidR="005741EA" w:rsidRPr="005741EA">
        <w:rPr>
          <w:b/>
        </w:rPr>
        <w:t>[1219071600]</w:t>
      </w:r>
      <w:r>
        <w:t xml:space="preserve">. </w:t>
      </w:r>
    </w:p>
    <w:p w14:paraId="6186CA77" w14:textId="6402BFB7" w:rsidR="005741EA" w:rsidRDefault="00494805" w:rsidP="005741EA">
      <w:pPr>
        <w:pStyle w:val="Bulletlevel2"/>
      </w:pPr>
      <w:r>
        <w:lastRenderedPageBreak/>
        <w:t xml:space="preserve">The fifth column contains text with details about the event, including URLs and web request parameters. </w:t>
      </w:r>
      <w:r w:rsidR="005741EA">
        <w:t>All six entries are HTTP GET messages. Because these messages include spaces, the entire field is enclosed with quotes.</w:t>
      </w:r>
    </w:p>
    <w:p w14:paraId="0B4601B9" w14:textId="14CB05F5" w:rsidR="005741EA" w:rsidRDefault="00494805" w:rsidP="005741EA">
      <w:pPr>
        <w:pStyle w:val="Bulletlevel2"/>
      </w:pPr>
      <w:r>
        <w:t xml:space="preserve">The sixth column contains the HTTP </w:t>
      </w:r>
      <w:r w:rsidR="00DF2B81">
        <w:t>status</w:t>
      </w:r>
      <w:r w:rsidR="005741EA">
        <w:t xml:space="preserve"> code, for example </w:t>
      </w:r>
      <w:r w:rsidR="005741EA">
        <w:rPr>
          <w:b/>
        </w:rPr>
        <w:t>401</w:t>
      </w:r>
      <w:r w:rsidR="005741EA">
        <w:t>.</w:t>
      </w:r>
    </w:p>
    <w:p w14:paraId="29C8AFFF" w14:textId="30C4FBE3" w:rsidR="00494805" w:rsidRDefault="00494805" w:rsidP="005741EA">
      <w:pPr>
        <w:pStyle w:val="Bulletlevel2"/>
      </w:pPr>
      <w:r w:rsidRPr="008C259A">
        <w:t xml:space="preserve">The seventh column contains </w:t>
      </w:r>
      <w:r w:rsidR="008C259A" w:rsidRPr="008C259A">
        <w:t>the size of the response to the client (in bytes)</w:t>
      </w:r>
      <w:r w:rsidR="005741EA">
        <w:t xml:space="preserve">, for example </w:t>
      </w:r>
      <w:r w:rsidR="005741EA" w:rsidRPr="005741EA">
        <w:rPr>
          <w:b/>
        </w:rPr>
        <w:t>12846</w:t>
      </w:r>
      <w:r w:rsidR="005741EA">
        <w:t>.</w:t>
      </w:r>
    </w:p>
    <w:p w14:paraId="6C2FC007" w14:textId="3838EA3C" w:rsidR="00494805" w:rsidRDefault="00494805" w:rsidP="00494805">
      <w:pPr>
        <w:pStyle w:val="SubStepAlpha"/>
        <w:numPr>
          <w:ilvl w:val="0"/>
          <w:numId w:val="0"/>
        </w:numPr>
        <w:ind w:left="720"/>
      </w:pPr>
      <w:r>
        <w:t>Similar to part one, a script will be created to convert the timestamp from Epoch to Human Readable.</w:t>
      </w:r>
    </w:p>
    <w:p w14:paraId="12E8CF04" w14:textId="0A31EE73" w:rsidR="00494805" w:rsidRDefault="00494805" w:rsidP="00494805">
      <w:pPr>
        <w:pStyle w:val="SubStepAlpha"/>
      </w:pPr>
      <w:r>
        <w:t>First, answer the questions below. They are crucial for the construction of the script.</w:t>
      </w:r>
    </w:p>
    <w:p w14:paraId="5982E573" w14:textId="53E54726" w:rsidR="000C4633" w:rsidRDefault="00E96CD5" w:rsidP="00E96CD5">
      <w:pPr>
        <w:pStyle w:val="SubStepAlpha"/>
        <w:numPr>
          <w:ilvl w:val="0"/>
          <w:numId w:val="0"/>
        </w:numPr>
        <w:ind w:left="720"/>
      </w:pPr>
      <w:r>
        <w:t>In the context of timestamp conversion, w</w:t>
      </w:r>
      <w:r w:rsidR="000C4633">
        <w:t xml:space="preserve">hat </w:t>
      </w:r>
      <w:r>
        <w:t xml:space="preserve">character would work as a good </w:t>
      </w:r>
      <w:r w:rsidR="000C4633">
        <w:t xml:space="preserve">delimiter character </w:t>
      </w:r>
      <w:r>
        <w:t>for</w:t>
      </w:r>
      <w:r w:rsidR="000C4633">
        <w:t xml:space="preserve"> the Apache log file above?</w:t>
      </w:r>
    </w:p>
    <w:p w14:paraId="1B9AE3C6" w14:textId="19BFC53B" w:rsidR="000C4633" w:rsidRDefault="000C4633" w:rsidP="000C4633">
      <w:pPr>
        <w:pStyle w:val="SubStepAlpha"/>
        <w:numPr>
          <w:ilvl w:val="0"/>
          <w:numId w:val="0"/>
        </w:numPr>
        <w:ind w:left="720"/>
      </w:pPr>
      <w:r>
        <w:t>____________________________________________________________________________________</w:t>
      </w:r>
    </w:p>
    <w:p w14:paraId="22B5C9A9" w14:textId="5F48CBEC" w:rsidR="000C4633" w:rsidRDefault="000C4633" w:rsidP="000C4633">
      <w:pPr>
        <w:pStyle w:val="SubStepAlpha"/>
        <w:numPr>
          <w:ilvl w:val="0"/>
          <w:numId w:val="0"/>
        </w:numPr>
        <w:ind w:left="360" w:firstLine="360"/>
      </w:pPr>
      <w:r>
        <w:t>How many columns does the Apache log file above contain?</w:t>
      </w:r>
    </w:p>
    <w:p w14:paraId="64AADB76" w14:textId="2A359047" w:rsidR="000C4633" w:rsidRDefault="000C4633" w:rsidP="000C4633">
      <w:pPr>
        <w:pStyle w:val="SubStepAlpha"/>
        <w:numPr>
          <w:ilvl w:val="0"/>
          <w:numId w:val="0"/>
        </w:numPr>
        <w:ind w:left="720"/>
      </w:pPr>
      <w:r>
        <w:t>____________________________________________________________________________________</w:t>
      </w:r>
    </w:p>
    <w:p w14:paraId="128543FA" w14:textId="6EAF10E4" w:rsidR="000C4633" w:rsidRDefault="00494805" w:rsidP="000C4633">
      <w:pPr>
        <w:pStyle w:val="SubStepAlpha"/>
        <w:numPr>
          <w:ilvl w:val="0"/>
          <w:numId w:val="0"/>
        </w:numPr>
        <w:ind w:left="360" w:firstLine="360"/>
      </w:pPr>
      <w:r>
        <w:t>In the Apache log file above, w</w:t>
      </w:r>
      <w:r w:rsidR="000C4633">
        <w:t>hat column contain</w:t>
      </w:r>
      <w:r>
        <w:t>s</w:t>
      </w:r>
      <w:r w:rsidR="000C4633">
        <w:t xml:space="preserve"> the Unix Epoch Timestamp?</w:t>
      </w:r>
    </w:p>
    <w:p w14:paraId="1D8D7AC8" w14:textId="77777777" w:rsidR="000C4633" w:rsidRDefault="000C4633" w:rsidP="000C4633">
      <w:pPr>
        <w:pStyle w:val="SubStepAlpha"/>
        <w:numPr>
          <w:ilvl w:val="0"/>
          <w:numId w:val="0"/>
        </w:numPr>
        <w:ind w:left="720"/>
      </w:pPr>
      <w:r>
        <w:t>____________________________________________________________________________________</w:t>
      </w:r>
    </w:p>
    <w:p w14:paraId="03B90441" w14:textId="6DD35D72" w:rsidR="00B976F9" w:rsidRDefault="00E96CD5" w:rsidP="00494805">
      <w:pPr>
        <w:pStyle w:val="SubStepAlpha"/>
      </w:pPr>
      <w:r>
        <w:t xml:space="preserve">In the </w:t>
      </w:r>
      <w:proofErr w:type="spellStart"/>
      <w:r w:rsidRPr="005741EA">
        <w:rPr>
          <w:b/>
        </w:rPr>
        <w:t>CyberOps</w:t>
      </w:r>
      <w:proofErr w:type="spellEnd"/>
      <w:r w:rsidRPr="005741EA">
        <w:rPr>
          <w:b/>
        </w:rPr>
        <w:t xml:space="preserve"> Workstation VM</w:t>
      </w:r>
      <w:r>
        <w:t xml:space="preserve"> terminal, </w:t>
      </w:r>
      <w:r w:rsidR="008B74EE">
        <w:t>a</w:t>
      </w:r>
      <w:r w:rsidR="00B976F9">
        <w:t xml:space="preserve"> copy of the Apache log file</w:t>
      </w:r>
      <w:r w:rsidR="008B74EE">
        <w:t>, apac</w:t>
      </w:r>
      <w:r w:rsidR="00BF011A">
        <w:t>he_in_epoch.log,</w:t>
      </w:r>
      <w:r w:rsidR="00743946">
        <w:t xml:space="preserve"> is stored in</w:t>
      </w:r>
      <w:r w:rsidR="008B74EE">
        <w:t xml:space="preserve"> the /home/analyst/</w:t>
      </w:r>
      <w:proofErr w:type="spellStart"/>
      <w:r w:rsidR="008B74EE">
        <w:t>lab.support.files</w:t>
      </w:r>
      <w:proofErr w:type="spellEnd"/>
      <w:r w:rsidR="00B976F9">
        <w:t>.</w:t>
      </w:r>
    </w:p>
    <w:p w14:paraId="1E8D3220" w14:textId="0DD7580A" w:rsidR="00494805" w:rsidRDefault="005741EA" w:rsidP="00494805">
      <w:pPr>
        <w:pStyle w:val="SubStepAlpha"/>
      </w:pPr>
      <w:r>
        <w:t xml:space="preserve">Use an </w:t>
      </w:r>
      <w:proofErr w:type="spellStart"/>
      <w:r w:rsidRPr="005741EA">
        <w:rPr>
          <w:b/>
        </w:rPr>
        <w:t>awk</w:t>
      </w:r>
      <w:proofErr w:type="spellEnd"/>
      <w:r>
        <w:t xml:space="preserve"> script to convert the timestamp field to a human readable format</w:t>
      </w:r>
      <w:r w:rsidR="00E96CD5">
        <w:t xml:space="preserve">. Notice that the command contains the same script used </w:t>
      </w:r>
      <w:r>
        <w:t>previously</w:t>
      </w:r>
      <w:r w:rsidR="00E96CD5">
        <w:t xml:space="preserve">, </w:t>
      </w:r>
      <w:r w:rsidR="00DE4420">
        <w:t xml:space="preserve">but </w:t>
      </w:r>
      <w:r w:rsidR="00E96CD5">
        <w:t>with a few adjustments for the timestamp field</w:t>
      </w:r>
      <w:r w:rsidR="00B976F9">
        <w:t xml:space="preserve"> and file name.</w:t>
      </w:r>
    </w:p>
    <w:p w14:paraId="6AECEEAC" w14:textId="51419584" w:rsidR="00494805" w:rsidRDefault="00E96CD5" w:rsidP="00743946">
      <w:pPr>
        <w:pStyle w:val="CMD"/>
      </w:pPr>
      <w:r w:rsidRPr="000B6BF5">
        <w:t>[</w:t>
      </w:r>
      <w:proofErr w:type="spellStart"/>
      <w:r w:rsidRPr="000B6BF5">
        <w:t>analyst@secOps</w:t>
      </w:r>
      <w:proofErr w:type="spellEnd"/>
      <w:r w:rsidRPr="000B6BF5">
        <w:t xml:space="preserve"> </w:t>
      </w:r>
      <w:proofErr w:type="spellStart"/>
      <w:r w:rsidRPr="000B6BF5">
        <w:t>lab.support.files</w:t>
      </w:r>
      <w:proofErr w:type="spellEnd"/>
      <w:r w:rsidRPr="000B6BF5">
        <w:t xml:space="preserve">]$ </w:t>
      </w:r>
      <w:proofErr w:type="spellStart"/>
      <w:proofErr w:type="gramStart"/>
      <w:r w:rsidR="00494805" w:rsidRPr="00743946">
        <w:rPr>
          <w:b/>
        </w:rPr>
        <w:t>awk</w:t>
      </w:r>
      <w:proofErr w:type="spellEnd"/>
      <w:proofErr w:type="gramEnd"/>
      <w:r w:rsidR="00494805" w:rsidRPr="00743946">
        <w:rPr>
          <w:b/>
        </w:rPr>
        <w:t xml:space="preserve"> 'BEGIN {FS=OFS=" "}{$4=</w:t>
      </w:r>
      <w:proofErr w:type="spellStart"/>
      <w:r w:rsidR="00494805" w:rsidRPr="00743946">
        <w:rPr>
          <w:b/>
        </w:rPr>
        <w:t>strftime</w:t>
      </w:r>
      <w:proofErr w:type="spellEnd"/>
      <w:r w:rsidR="00494805" w:rsidRPr="00743946">
        <w:rPr>
          <w:b/>
        </w:rPr>
        <w:t>("%c",$</w:t>
      </w:r>
      <w:r w:rsidR="00B976F9" w:rsidRPr="00743946">
        <w:rPr>
          <w:b/>
        </w:rPr>
        <w:t xml:space="preserve">4)} {print}' </w:t>
      </w:r>
      <w:r w:rsidR="007E2285" w:rsidRPr="00743946">
        <w:rPr>
          <w:b/>
        </w:rPr>
        <w:t>/home/analyst/</w:t>
      </w:r>
      <w:proofErr w:type="spellStart"/>
      <w:r w:rsidR="007E2285" w:rsidRPr="00743946">
        <w:rPr>
          <w:b/>
        </w:rPr>
        <w:t>lab.support.files</w:t>
      </w:r>
      <w:proofErr w:type="spellEnd"/>
      <w:r w:rsidR="007E2285" w:rsidRPr="00743946">
        <w:rPr>
          <w:b/>
        </w:rPr>
        <w:t>/</w:t>
      </w:r>
      <w:r w:rsidR="00B976F9" w:rsidRPr="00743946">
        <w:rPr>
          <w:b/>
        </w:rPr>
        <w:t>apache_in_epoch.log</w:t>
      </w:r>
    </w:p>
    <w:p w14:paraId="119C6BC6" w14:textId="6752C56E" w:rsidR="00B976F9" w:rsidRDefault="00B976F9" w:rsidP="00B976F9">
      <w:pPr>
        <w:pStyle w:val="SubStepAlpha"/>
        <w:numPr>
          <w:ilvl w:val="0"/>
          <w:numId w:val="0"/>
        </w:numPr>
        <w:ind w:left="360" w:firstLine="360"/>
      </w:pPr>
      <w:r>
        <w:t>Was the script able to properly convert the timestamps? Describe the output.</w:t>
      </w:r>
    </w:p>
    <w:p w14:paraId="38DF3351" w14:textId="77777777" w:rsidR="00B976F9" w:rsidRDefault="00B976F9" w:rsidP="00B976F9">
      <w:pPr>
        <w:pStyle w:val="SubStepAlpha"/>
        <w:numPr>
          <w:ilvl w:val="0"/>
          <w:numId w:val="0"/>
        </w:numPr>
        <w:ind w:left="720"/>
      </w:pPr>
      <w:r>
        <w:t>____________________________________________________________________________________</w:t>
      </w:r>
    </w:p>
    <w:p w14:paraId="4A821458" w14:textId="01C4BB89" w:rsidR="00F20CA0" w:rsidRDefault="00F20CA0" w:rsidP="009B1946">
      <w:pPr>
        <w:pStyle w:val="SubStepAlpha"/>
        <w:keepNext/>
      </w:pPr>
      <w:r>
        <w:t xml:space="preserve">Before moving forward, think about the output of the script. Can you guess what caused the incorrect output? Is the script incorrect? What are the relevant differences between the </w:t>
      </w:r>
      <w:r w:rsidRPr="00D6487E">
        <w:rPr>
          <w:b/>
        </w:rPr>
        <w:t>applicationX_in_epoch.log</w:t>
      </w:r>
      <w:r>
        <w:t xml:space="preserve"> and </w:t>
      </w:r>
      <w:r w:rsidRPr="00D6487E">
        <w:rPr>
          <w:b/>
        </w:rPr>
        <w:t>apache_in_epoch.log</w:t>
      </w:r>
      <w:r>
        <w:t>?</w:t>
      </w:r>
    </w:p>
    <w:p w14:paraId="2DF34967" w14:textId="45BA51DA" w:rsidR="0078582E" w:rsidRDefault="00D36B39" w:rsidP="0078582E">
      <w:pPr>
        <w:pStyle w:val="SubStepAlpha"/>
        <w:numPr>
          <w:ilvl w:val="0"/>
          <w:numId w:val="0"/>
        </w:numPr>
        <w:ind w:left="720"/>
      </w:pPr>
      <w:r>
        <w:t>____________________________________________________________________________________</w:t>
      </w:r>
    </w:p>
    <w:p w14:paraId="186E04F8" w14:textId="2C6CDA96" w:rsidR="00D36B39" w:rsidRDefault="00D36B39" w:rsidP="0078582E">
      <w:pPr>
        <w:pStyle w:val="SubStepAlpha"/>
        <w:numPr>
          <w:ilvl w:val="0"/>
          <w:numId w:val="0"/>
        </w:numPr>
        <w:ind w:left="720"/>
      </w:pPr>
      <w:r>
        <w:t>____________________________________________________________________________________</w:t>
      </w:r>
    </w:p>
    <w:p w14:paraId="73AD6697" w14:textId="053AC33C" w:rsidR="0078582E" w:rsidRDefault="00D36B39" w:rsidP="0078582E">
      <w:pPr>
        <w:pStyle w:val="SubStepAlpha"/>
        <w:numPr>
          <w:ilvl w:val="0"/>
          <w:numId w:val="0"/>
        </w:numPr>
        <w:ind w:left="720"/>
      </w:pPr>
      <w:r>
        <w:t>____________________________________________________________________________________</w:t>
      </w:r>
    </w:p>
    <w:p w14:paraId="53BD33DE" w14:textId="44E05B3F" w:rsidR="0078582E" w:rsidRDefault="0078582E" w:rsidP="00F20CA0">
      <w:pPr>
        <w:pStyle w:val="SubStepAlpha"/>
      </w:pPr>
      <w:r>
        <w:t>To fix the problem, the square brackets must be removed from the timestamp field before the conversion takes place. A</w:t>
      </w:r>
      <w:r w:rsidR="0044345A">
        <w:t>djust the script by adding two</w:t>
      </w:r>
      <w:r>
        <w:t xml:space="preserve"> action</w:t>
      </w:r>
      <w:r w:rsidR="0044345A">
        <w:t>s</w:t>
      </w:r>
      <w:r>
        <w:t xml:space="preserve"> before the conversion, as shown below:</w:t>
      </w:r>
    </w:p>
    <w:p w14:paraId="07876BC0" w14:textId="4127B3FE" w:rsidR="0078582E" w:rsidRPr="00743946" w:rsidRDefault="00D6487E" w:rsidP="00743946">
      <w:pPr>
        <w:pStyle w:val="CMD"/>
        <w:rPr>
          <w:b/>
        </w:rPr>
      </w:pPr>
      <w:r w:rsidRPr="00D6487E">
        <w:t>[</w:t>
      </w:r>
      <w:proofErr w:type="spellStart"/>
      <w:r w:rsidRPr="00D6487E">
        <w:t>analyst@secOps</w:t>
      </w:r>
      <w:proofErr w:type="spellEnd"/>
      <w:r w:rsidRPr="00D6487E">
        <w:t xml:space="preserve"> </w:t>
      </w:r>
      <w:proofErr w:type="spellStart"/>
      <w:r w:rsidRPr="00D6487E">
        <w:t>lab.support.files</w:t>
      </w:r>
      <w:proofErr w:type="spellEnd"/>
      <w:r w:rsidRPr="00D6487E">
        <w:t>]$</w:t>
      </w:r>
      <w:r w:rsidRPr="00D6487E">
        <w:rPr>
          <w:b/>
        </w:rPr>
        <w:t xml:space="preserve"> </w:t>
      </w:r>
      <w:proofErr w:type="spellStart"/>
      <w:r w:rsidR="0078582E" w:rsidRPr="00743946">
        <w:rPr>
          <w:b/>
        </w:rPr>
        <w:t>awk</w:t>
      </w:r>
      <w:proofErr w:type="spellEnd"/>
      <w:r w:rsidR="0078582E" w:rsidRPr="00743946">
        <w:rPr>
          <w:b/>
        </w:rPr>
        <w:t xml:space="preserve"> 'BEGIN {FS=OFS=" "}</w:t>
      </w:r>
      <w:r w:rsidR="004C0EAD">
        <w:rPr>
          <w:b/>
        </w:rPr>
        <w:br/>
      </w:r>
      <w:r w:rsidR="0044345A" w:rsidRPr="00743946">
        <w:rPr>
          <w:b/>
          <w:highlight w:val="yellow"/>
        </w:rPr>
        <w:t>{</w:t>
      </w:r>
      <w:proofErr w:type="spellStart"/>
      <w:r w:rsidR="0044345A" w:rsidRPr="00743946">
        <w:rPr>
          <w:b/>
          <w:highlight w:val="yellow"/>
        </w:rPr>
        <w:t>gsub</w:t>
      </w:r>
      <w:proofErr w:type="spellEnd"/>
      <w:r w:rsidR="0044345A" w:rsidRPr="00743946">
        <w:rPr>
          <w:b/>
          <w:highlight w:val="yellow"/>
        </w:rPr>
        <w:t>(/\[|\]/,"",$4)}{print}</w:t>
      </w:r>
      <w:r w:rsidR="0044345A" w:rsidRPr="00743946">
        <w:rPr>
          <w:b/>
        </w:rPr>
        <w:t>{$4=</w:t>
      </w:r>
      <w:proofErr w:type="spellStart"/>
      <w:r w:rsidR="0044345A" w:rsidRPr="00743946">
        <w:rPr>
          <w:b/>
        </w:rPr>
        <w:t>strftime</w:t>
      </w:r>
      <w:proofErr w:type="spellEnd"/>
      <w:r w:rsidR="0044345A" w:rsidRPr="00743946">
        <w:rPr>
          <w:b/>
        </w:rPr>
        <w:t>("%c",$4)}</w:t>
      </w:r>
      <w:r w:rsidR="0078582E" w:rsidRPr="00743946">
        <w:rPr>
          <w:b/>
        </w:rPr>
        <w:t>{print}' apache_in_epoch.</w:t>
      </w:r>
      <w:r w:rsidR="0044345A" w:rsidRPr="00743946">
        <w:rPr>
          <w:b/>
        </w:rPr>
        <w:t>log</w:t>
      </w:r>
    </w:p>
    <w:p w14:paraId="64B35DC3" w14:textId="13786656" w:rsidR="0078582E" w:rsidRDefault="00D6487E" w:rsidP="0078582E">
      <w:pPr>
        <w:pStyle w:val="SubStepAlpha"/>
        <w:numPr>
          <w:ilvl w:val="0"/>
          <w:numId w:val="0"/>
        </w:numPr>
        <w:ind w:left="720"/>
      </w:pPr>
      <w:r>
        <w:t xml:space="preserve">Notice after specifying space as the delimiter with </w:t>
      </w:r>
      <w:r w:rsidRPr="00D6487E">
        <w:rPr>
          <w:b/>
        </w:rPr>
        <w:t>{FS=OFS=” “}</w:t>
      </w:r>
      <w:r>
        <w:t>, there is a</w:t>
      </w:r>
      <w:r w:rsidR="0078582E">
        <w:t xml:space="preserve"> regular expression</w:t>
      </w:r>
      <w:r>
        <w:t xml:space="preserve"> action</w:t>
      </w:r>
      <w:r w:rsidR="0078582E">
        <w:t xml:space="preserve"> to match and replace the square brackets </w:t>
      </w:r>
      <w:r w:rsidR="00B038B8">
        <w:t>with</w:t>
      </w:r>
      <w:r w:rsidR="0078582E">
        <w:t xml:space="preserve"> </w:t>
      </w:r>
      <w:r w:rsidR="00B038B8">
        <w:t>an empty string</w:t>
      </w:r>
      <w:r w:rsidR="0078582E">
        <w:t xml:space="preserve">, effectively removing the square brackets that appear in the timestamp field. </w:t>
      </w:r>
      <w:r w:rsidR="0044345A">
        <w:t xml:space="preserve">The second action prints the updated line so the conversion action can </w:t>
      </w:r>
      <w:r w:rsidR="004D797E">
        <w:t>be performed</w:t>
      </w:r>
      <w:r w:rsidR="0044345A">
        <w:t xml:space="preserve">. </w:t>
      </w:r>
    </w:p>
    <w:p w14:paraId="33C4FA4A" w14:textId="4F9F7739" w:rsidR="0078582E" w:rsidRDefault="0078582E" w:rsidP="00B038B8">
      <w:pPr>
        <w:pStyle w:val="SubStepAlpha"/>
        <w:numPr>
          <w:ilvl w:val="0"/>
          <w:numId w:val="28"/>
        </w:numPr>
      </w:pPr>
      <w:proofErr w:type="spellStart"/>
      <w:proofErr w:type="gramStart"/>
      <w:r w:rsidRPr="0078582E">
        <w:rPr>
          <w:b/>
        </w:rPr>
        <w:t>gsub</w:t>
      </w:r>
      <w:proofErr w:type="spellEnd"/>
      <w:r>
        <w:rPr>
          <w:b/>
        </w:rPr>
        <w:t>(</w:t>
      </w:r>
      <w:proofErr w:type="gramEnd"/>
      <w:r>
        <w:rPr>
          <w:b/>
        </w:rPr>
        <w:t>) –</w:t>
      </w:r>
      <w:r w:rsidRPr="00B038B8">
        <w:t xml:space="preserve"> </w:t>
      </w:r>
      <w:r w:rsidR="004D797E" w:rsidRPr="00B038B8">
        <w:t xml:space="preserve">This is </w:t>
      </w:r>
      <w:r w:rsidRPr="004D797E">
        <w:t xml:space="preserve">an internal </w:t>
      </w:r>
      <w:r w:rsidRPr="0078582E">
        <w:t>AWK function used to locate and substitute strings.</w:t>
      </w:r>
      <w:r>
        <w:t xml:space="preserve"> In the script above, </w:t>
      </w:r>
      <w:proofErr w:type="spellStart"/>
      <w:proofErr w:type="gramStart"/>
      <w:r w:rsidRPr="00D6487E">
        <w:rPr>
          <w:b/>
        </w:rPr>
        <w:t>gsub</w:t>
      </w:r>
      <w:proofErr w:type="spellEnd"/>
      <w:r w:rsidRPr="00D6487E">
        <w:rPr>
          <w:b/>
        </w:rPr>
        <w:t>(</w:t>
      </w:r>
      <w:proofErr w:type="gramEnd"/>
      <w:r w:rsidRPr="00D6487E">
        <w:rPr>
          <w:b/>
        </w:rPr>
        <w:t>)</w:t>
      </w:r>
      <w:r>
        <w:t xml:space="preserve"> received three </w:t>
      </w:r>
      <w:r w:rsidR="00BB0E0B">
        <w:t xml:space="preserve">comma-separated </w:t>
      </w:r>
      <w:r>
        <w:t>parameters</w:t>
      </w:r>
      <w:r w:rsidR="004D797E">
        <w:t>, described below.</w:t>
      </w:r>
    </w:p>
    <w:p w14:paraId="7868099C" w14:textId="184E0D68" w:rsidR="00BB0E0B" w:rsidRDefault="0078582E" w:rsidP="00B038B8">
      <w:pPr>
        <w:pStyle w:val="SubStepAlpha"/>
        <w:numPr>
          <w:ilvl w:val="0"/>
          <w:numId w:val="28"/>
        </w:numPr>
      </w:pPr>
      <w:r w:rsidRPr="0078582E">
        <w:rPr>
          <w:b/>
        </w:rPr>
        <w:t>/</w:t>
      </w:r>
      <w:proofErr w:type="gramStart"/>
      <w:r w:rsidRPr="0078582E">
        <w:rPr>
          <w:b/>
        </w:rPr>
        <w:t>\[</w:t>
      </w:r>
      <w:proofErr w:type="gramEnd"/>
      <w:r w:rsidRPr="0078582E">
        <w:rPr>
          <w:b/>
        </w:rPr>
        <w:t>|\]/</w:t>
      </w:r>
      <w:r>
        <w:rPr>
          <w:b/>
        </w:rPr>
        <w:t xml:space="preserve"> –</w:t>
      </w:r>
      <w:r w:rsidR="004D797E">
        <w:rPr>
          <w:b/>
        </w:rPr>
        <w:t xml:space="preserve"> </w:t>
      </w:r>
      <w:r w:rsidR="004D797E" w:rsidRPr="00B038B8">
        <w:t>This</w:t>
      </w:r>
      <w:r w:rsidRPr="00B038B8">
        <w:t xml:space="preserve"> </w:t>
      </w:r>
      <w:r w:rsidR="0044345A" w:rsidRPr="004D797E">
        <w:t xml:space="preserve">is </w:t>
      </w:r>
      <w:r w:rsidR="00BB0E0B" w:rsidRPr="004D797E">
        <w:t>a</w:t>
      </w:r>
      <w:r w:rsidR="00BB0E0B">
        <w:t xml:space="preserve"> regular expression passed to </w:t>
      </w:r>
      <w:proofErr w:type="spellStart"/>
      <w:r w:rsidR="00BB0E0B" w:rsidRPr="00D6487E">
        <w:rPr>
          <w:b/>
        </w:rPr>
        <w:t>gsub</w:t>
      </w:r>
      <w:proofErr w:type="spellEnd"/>
      <w:r w:rsidR="00BB0E0B" w:rsidRPr="00D6487E">
        <w:rPr>
          <w:b/>
        </w:rPr>
        <w:t>()</w:t>
      </w:r>
      <w:r w:rsidR="00BB0E0B">
        <w:t xml:space="preserve"> as the first parameter. The regular expression should be read as ‘</w:t>
      </w:r>
      <w:r w:rsidR="00BB0E0B" w:rsidRPr="00BB0E0B">
        <w:rPr>
          <w:b/>
        </w:rPr>
        <w:t>find “[</w:t>
      </w:r>
      <w:proofErr w:type="gramStart"/>
      <w:r w:rsidR="00BB0E0B" w:rsidRPr="00BB0E0B">
        <w:rPr>
          <w:b/>
        </w:rPr>
        <w:t>“ OR</w:t>
      </w:r>
      <w:proofErr w:type="gramEnd"/>
      <w:r w:rsidR="00BB0E0B" w:rsidRPr="00BB0E0B">
        <w:rPr>
          <w:b/>
        </w:rPr>
        <w:t xml:space="preserve"> “]”</w:t>
      </w:r>
      <w:r w:rsidR="00BB0E0B">
        <w:t>’. Below is the breakdown of the expression:</w:t>
      </w:r>
    </w:p>
    <w:p w14:paraId="0D4941CC" w14:textId="5B5378E9" w:rsidR="0078582E" w:rsidRDefault="00BB0E0B" w:rsidP="00B038B8">
      <w:pPr>
        <w:pStyle w:val="SubStepAlpha"/>
        <w:numPr>
          <w:ilvl w:val="1"/>
          <w:numId w:val="28"/>
        </w:numPr>
        <w:rPr>
          <w:b/>
        </w:rPr>
      </w:pPr>
      <w:r>
        <w:lastRenderedPageBreak/>
        <w:t>The first and last “/” character mark</w:t>
      </w:r>
      <w:r w:rsidR="00D6487E">
        <w:t>s</w:t>
      </w:r>
      <w:r>
        <w:t xml:space="preserve"> the beginning and end of the search block. </w:t>
      </w:r>
      <w:r w:rsidR="004D797E">
        <w:t>Anything</w:t>
      </w:r>
      <w:r w:rsidR="0044345A">
        <w:t xml:space="preserve"> between the first “/” and the second “/” are related to the search. </w:t>
      </w:r>
      <w:r>
        <w:t>The “\” character is used to escape the following “[“. Escaping is necessary because “[</w:t>
      </w:r>
      <w:proofErr w:type="gramStart"/>
      <w:r>
        <w:t>“ can</w:t>
      </w:r>
      <w:proofErr w:type="gramEnd"/>
      <w:r>
        <w:t xml:space="preserve"> also be used </w:t>
      </w:r>
      <w:r w:rsidR="004D797E">
        <w:t xml:space="preserve">by </w:t>
      </w:r>
      <w:r>
        <w:t>an operator in regular expressions. By escaping the “[</w:t>
      </w:r>
      <w:proofErr w:type="gramStart"/>
      <w:r>
        <w:t>“ with</w:t>
      </w:r>
      <w:proofErr w:type="gramEnd"/>
      <w:r>
        <w:t xml:space="preserve"> a leading “\”, we tell the interpreter that the “]” is part of the content and not an operator. The “|” character is the OR operator. Notice that the “|” is not escaped and will therefore, be seen as an operator. Lastly, the regular expression escapes the closing square bracket with “\]”, as done before. </w:t>
      </w:r>
    </w:p>
    <w:p w14:paraId="4C81BDC1" w14:textId="119EE16F" w:rsidR="00BB0E0B" w:rsidRPr="00BB0E0B" w:rsidRDefault="00BB0E0B" w:rsidP="00B038B8">
      <w:pPr>
        <w:pStyle w:val="SubStepAlpha"/>
        <w:numPr>
          <w:ilvl w:val="0"/>
          <w:numId w:val="28"/>
        </w:numPr>
      </w:pPr>
      <w:r w:rsidRPr="004D797E">
        <w:rPr>
          <w:b/>
        </w:rPr>
        <w:t>""</w:t>
      </w:r>
      <w:r w:rsidRPr="00B038B8">
        <w:t xml:space="preserve"> – </w:t>
      </w:r>
      <w:r w:rsidR="004D797E" w:rsidRPr="00B038B8">
        <w:t xml:space="preserve">This </w:t>
      </w:r>
      <w:r w:rsidRPr="004D797E">
        <w:t>represents</w:t>
      </w:r>
      <w:r>
        <w:t xml:space="preserve"> no characters</w:t>
      </w:r>
      <w:r w:rsidR="004D797E">
        <w:t>,</w:t>
      </w:r>
      <w:r>
        <w:t xml:space="preserve"> or</w:t>
      </w:r>
      <w:r w:rsidR="004D797E">
        <w:t xml:space="preserve"> an</w:t>
      </w:r>
      <w:r>
        <w:t xml:space="preserve"> empty</w:t>
      </w:r>
      <w:r w:rsidR="0044345A">
        <w:t xml:space="preserve"> string</w:t>
      </w:r>
      <w:r>
        <w:t xml:space="preserve">. This parameter tells </w:t>
      </w:r>
      <w:proofErr w:type="spellStart"/>
      <w:proofErr w:type="gramStart"/>
      <w:r w:rsidRPr="00FC5958">
        <w:rPr>
          <w:b/>
        </w:rPr>
        <w:t>gsub</w:t>
      </w:r>
      <w:proofErr w:type="spellEnd"/>
      <w:r w:rsidRPr="00FC5958">
        <w:rPr>
          <w:b/>
        </w:rPr>
        <w:t>(</w:t>
      </w:r>
      <w:proofErr w:type="gramEnd"/>
      <w:r w:rsidRPr="00FC5958">
        <w:rPr>
          <w:b/>
        </w:rPr>
        <w:t>)</w:t>
      </w:r>
      <w:r>
        <w:t xml:space="preserve"> what to replace the “[“ and “]” with</w:t>
      </w:r>
      <w:r w:rsidR="005C0882">
        <w:t>, when found. By replacing the “[</w:t>
      </w:r>
      <w:proofErr w:type="gramStart"/>
      <w:r w:rsidR="005C0882">
        <w:t>“ and</w:t>
      </w:r>
      <w:proofErr w:type="gramEnd"/>
      <w:r w:rsidR="005C0882">
        <w:t xml:space="preserve"> “]” </w:t>
      </w:r>
      <w:r w:rsidR="004D797E">
        <w:t xml:space="preserve">with </w:t>
      </w:r>
      <w:r w:rsidR="005C0882">
        <w:t xml:space="preserve">“”, </w:t>
      </w:r>
      <w:proofErr w:type="spellStart"/>
      <w:r w:rsidR="005C0882" w:rsidRPr="00FC5958">
        <w:rPr>
          <w:b/>
        </w:rPr>
        <w:t>gsub</w:t>
      </w:r>
      <w:proofErr w:type="spellEnd"/>
      <w:r w:rsidR="005C0882" w:rsidRPr="00FC5958">
        <w:rPr>
          <w:b/>
        </w:rPr>
        <w:t>()</w:t>
      </w:r>
      <w:r w:rsidR="0044345A">
        <w:t xml:space="preserve"> </w:t>
      </w:r>
      <w:r w:rsidR="005C0882">
        <w:t>effectively removes the “[“ and “]” characters.</w:t>
      </w:r>
    </w:p>
    <w:p w14:paraId="0D58E4FA" w14:textId="61FD5161" w:rsidR="00BB0E0B" w:rsidRDefault="00BB0E0B" w:rsidP="00B038B8">
      <w:pPr>
        <w:pStyle w:val="SubStepAlpha"/>
        <w:numPr>
          <w:ilvl w:val="0"/>
          <w:numId w:val="28"/>
        </w:numPr>
      </w:pPr>
      <w:r w:rsidRPr="004D797E">
        <w:rPr>
          <w:b/>
        </w:rPr>
        <w:t>$4</w:t>
      </w:r>
      <w:r w:rsidRPr="00B038B8">
        <w:t xml:space="preserve"> </w:t>
      </w:r>
      <w:r w:rsidR="005C0882" w:rsidRPr="00B038B8">
        <w:t>–</w:t>
      </w:r>
      <w:r w:rsidRPr="00B038B8">
        <w:t xml:space="preserve"> </w:t>
      </w:r>
      <w:r w:rsidR="004D797E" w:rsidRPr="00B038B8">
        <w:t xml:space="preserve">This </w:t>
      </w:r>
      <w:r w:rsidR="005C0882" w:rsidRPr="004D797E">
        <w:t>tells</w:t>
      </w:r>
      <w:r w:rsidR="005C0882">
        <w:t xml:space="preserve"> </w:t>
      </w:r>
      <w:proofErr w:type="spellStart"/>
      <w:proofErr w:type="gramStart"/>
      <w:r w:rsidR="005C0882" w:rsidRPr="00FC5958">
        <w:rPr>
          <w:b/>
        </w:rPr>
        <w:t>gsub</w:t>
      </w:r>
      <w:proofErr w:type="spellEnd"/>
      <w:r w:rsidR="005C0882" w:rsidRPr="00FC5958">
        <w:rPr>
          <w:b/>
        </w:rPr>
        <w:t>(</w:t>
      </w:r>
      <w:proofErr w:type="gramEnd"/>
      <w:r w:rsidR="005C0882" w:rsidRPr="00FC5958">
        <w:rPr>
          <w:b/>
        </w:rPr>
        <w:t>)</w:t>
      </w:r>
      <w:r w:rsidR="005C0882">
        <w:t xml:space="preserve"> to work only on the fourth column of the current line, the timestamp column.</w:t>
      </w:r>
    </w:p>
    <w:p w14:paraId="4E27E428" w14:textId="28923CE6" w:rsidR="00D6487E" w:rsidRDefault="00D6487E" w:rsidP="00D6487E">
      <w:pPr>
        <w:pStyle w:val="BodyTextL50"/>
      </w:pPr>
      <w:r w:rsidRPr="00FC5958">
        <w:rPr>
          <w:b/>
        </w:rPr>
        <w:t>Note</w:t>
      </w:r>
      <w:r>
        <w:t>: Regular expressi</w:t>
      </w:r>
      <w:r w:rsidR="00FC5958">
        <w:t>on interpretation is a SECOPS exam topic. Regular expressions</w:t>
      </w:r>
      <w:r>
        <w:t xml:space="preserve"> are covered in more detail </w:t>
      </w:r>
      <w:r w:rsidR="00FC5958">
        <w:t>in another lab in this chapter. However, you may wish to s</w:t>
      </w:r>
      <w:r>
        <w:t xml:space="preserve">earch the Internet for </w:t>
      </w:r>
      <w:r w:rsidR="00FC5958">
        <w:t>tutorials.</w:t>
      </w:r>
    </w:p>
    <w:p w14:paraId="5DC72C71" w14:textId="5336997E" w:rsidR="0044345A" w:rsidRDefault="0044345A" w:rsidP="00F20CA0">
      <w:pPr>
        <w:pStyle w:val="SubStepAlpha"/>
      </w:pPr>
      <w:r>
        <w:t xml:space="preserve">In </w:t>
      </w:r>
      <w:r w:rsidR="007E2285">
        <w:t xml:space="preserve">a </w:t>
      </w:r>
      <w:r>
        <w:t xml:space="preserve">CyberOps Workstation </w:t>
      </w:r>
      <w:r w:rsidR="007E2285">
        <w:t xml:space="preserve">VM </w:t>
      </w:r>
      <w:r>
        <w:t>terminal, execute the adjusted script, as follows:</w:t>
      </w:r>
    </w:p>
    <w:p w14:paraId="6A0789BB" w14:textId="4F495D3A" w:rsidR="0044345A" w:rsidRPr="00743946" w:rsidRDefault="0044345A" w:rsidP="00743946">
      <w:pPr>
        <w:pStyle w:val="CMD"/>
        <w:rPr>
          <w:b/>
        </w:rPr>
      </w:pPr>
      <w:r w:rsidRPr="0078582E">
        <w:t>[</w:t>
      </w:r>
      <w:proofErr w:type="spellStart"/>
      <w:r w:rsidRPr="0078582E">
        <w:t>analyst@secOps</w:t>
      </w:r>
      <w:proofErr w:type="spellEnd"/>
      <w:r w:rsidRPr="0078582E">
        <w:t xml:space="preserve"> </w:t>
      </w:r>
      <w:proofErr w:type="spellStart"/>
      <w:r w:rsidRPr="0078582E">
        <w:t>lab.support.files</w:t>
      </w:r>
      <w:proofErr w:type="spellEnd"/>
      <w:r w:rsidRPr="0078582E">
        <w:t xml:space="preserve">]$ </w:t>
      </w:r>
      <w:proofErr w:type="spellStart"/>
      <w:r w:rsidRPr="00743946">
        <w:rPr>
          <w:b/>
        </w:rPr>
        <w:t>awk</w:t>
      </w:r>
      <w:proofErr w:type="spellEnd"/>
      <w:r w:rsidRPr="00743946">
        <w:rPr>
          <w:b/>
        </w:rPr>
        <w:t xml:space="preserve"> 'BEGIN {FS=OFS=" "}</w:t>
      </w:r>
      <w:r w:rsidRPr="00743946">
        <w:rPr>
          <w:b/>
          <w:highlight w:val="yellow"/>
        </w:rPr>
        <w:t>{</w:t>
      </w:r>
      <w:proofErr w:type="spellStart"/>
      <w:r w:rsidRPr="00743946">
        <w:rPr>
          <w:b/>
          <w:highlight w:val="yellow"/>
        </w:rPr>
        <w:t>gsub</w:t>
      </w:r>
      <w:proofErr w:type="spellEnd"/>
      <w:r w:rsidRPr="00743946">
        <w:rPr>
          <w:b/>
          <w:highlight w:val="yellow"/>
        </w:rPr>
        <w:t>(/\[|\]/,"",$4)}{print}</w:t>
      </w:r>
      <w:r w:rsidRPr="00743946">
        <w:rPr>
          <w:b/>
        </w:rPr>
        <w:t>{$4=</w:t>
      </w:r>
      <w:proofErr w:type="spellStart"/>
      <w:r w:rsidRPr="00743946">
        <w:rPr>
          <w:b/>
        </w:rPr>
        <w:t>strftime</w:t>
      </w:r>
      <w:proofErr w:type="spellEnd"/>
      <w:r w:rsidRPr="00743946">
        <w:rPr>
          <w:b/>
        </w:rPr>
        <w:t>("%c",$4)}{print}' apache_in_epoch.log</w:t>
      </w:r>
    </w:p>
    <w:p w14:paraId="01FCE98B" w14:textId="50D7AD0E" w:rsidR="007E2285" w:rsidRDefault="007E2285" w:rsidP="007E2285">
      <w:pPr>
        <w:pStyle w:val="SubStepAlpha"/>
        <w:numPr>
          <w:ilvl w:val="0"/>
          <w:numId w:val="0"/>
        </w:numPr>
        <w:ind w:left="360" w:firstLine="360"/>
      </w:pPr>
      <w:r>
        <w:t>Was the script able to properly convert the timestamps this time? Describe the output.</w:t>
      </w:r>
    </w:p>
    <w:p w14:paraId="2E528577" w14:textId="4BF09AE2" w:rsidR="00743946" w:rsidRDefault="007E2285" w:rsidP="00743946">
      <w:pPr>
        <w:pStyle w:val="SubStepAlpha"/>
        <w:numPr>
          <w:ilvl w:val="0"/>
          <w:numId w:val="0"/>
        </w:numPr>
        <w:ind w:left="720"/>
      </w:pPr>
      <w:r>
        <w:t>________________________________________________________________</w:t>
      </w:r>
      <w:r w:rsidR="00743946">
        <w:t>____________________</w:t>
      </w:r>
    </w:p>
    <w:p w14:paraId="03FE1517" w14:textId="2C497B03" w:rsidR="00743946" w:rsidRDefault="00743946" w:rsidP="00743946">
      <w:pPr>
        <w:pStyle w:val="SubStepAlpha"/>
        <w:numPr>
          <w:ilvl w:val="0"/>
          <w:numId w:val="0"/>
        </w:numPr>
        <w:ind w:left="720"/>
      </w:pPr>
      <w:r>
        <w:t>____________________________________________________________________________________</w:t>
      </w:r>
    </w:p>
    <w:p w14:paraId="5E983BBB" w14:textId="239FF251" w:rsidR="007E2285" w:rsidRDefault="007E2285" w:rsidP="007E2285">
      <w:pPr>
        <w:pStyle w:val="SubStepAlpha"/>
        <w:numPr>
          <w:ilvl w:val="0"/>
          <w:numId w:val="0"/>
        </w:numPr>
        <w:ind w:left="720"/>
      </w:pPr>
      <w:r>
        <w:t>_____________</w:t>
      </w:r>
      <w:r w:rsidR="00743946">
        <w:t>________________________________________________________________</w:t>
      </w:r>
      <w:r>
        <w:t>_______</w:t>
      </w:r>
    </w:p>
    <w:p w14:paraId="436C6DBE" w14:textId="34B8C6BB" w:rsidR="00930B4F" w:rsidRDefault="00930B4F" w:rsidP="00930B4F">
      <w:pPr>
        <w:pStyle w:val="PartHead"/>
      </w:pPr>
      <w:r>
        <w:t>Log File Preparation in Security Onion</w:t>
      </w:r>
    </w:p>
    <w:p w14:paraId="5876E4C6" w14:textId="23540D8B" w:rsidR="009C15E6" w:rsidRDefault="009C15E6" w:rsidP="00671AEB">
      <w:pPr>
        <w:pStyle w:val="BodyTextL25"/>
      </w:pPr>
      <w:r>
        <w:t>Because log file normalization is important, log analysis tools often include log normalization features. Tool</w:t>
      </w:r>
      <w:r w:rsidR="008E7D46">
        <w:t>s</w:t>
      </w:r>
      <w:r>
        <w:t xml:space="preserve"> that do</w:t>
      </w:r>
      <w:r w:rsidR="00DE4420">
        <w:t xml:space="preserve"> not</w:t>
      </w:r>
      <w:r>
        <w:t xml:space="preserve"> include such features often rely on plugins for log normalization and preparation. The goal of these plugins is to allow log analysis tools to normalize and prepare the received log files for tool consumption.</w:t>
      </w:r>
    </w:p>
    <w:p w14:paraId="17598F0F" w14:textId="697CCCD2" w:rsidR="009C15E6" w:rsidRDefault="008E7D46" w:rsidP="00671AEB">
      <w:pPr>
        <w:pStyle w:val="BodyTextL25"/>
      </w:pPr>
      <w:r>
        <w:t>T</w:t>
      </w:r>
      <w:r w:rsidR="009C15E6">
        <w:t xml:space="preserve">he Security Onion appliance relies on a number of tools to provide log analysis services. </w:t>
      </w:r>
      <w:r w:rsidR="009C15E6" w:rsidRPr="009C15E6">
        <w:rPr>
          <w:b/>
        </w:rPr>
        <w:t>ELSA</w:t>
      </w:r>
      <w:r w:rsidR="009C15E6">
        <w:t>,</w:t>
      </w:r>
      <w:r w:rsidR="009C15E6" w:rsidRPr="009C15E6">
        <w:rPr>
          <w:b/>
        </w:rPr>
        <w:t xml:space="preserve"> Bro</w:t>
      </w:r>
      <w:r w:rsidR="009C15E6">
        <w:t xml:space="preserve">, </w:t>
      </w:r>
      <w:r w:rsidR="009C15E6" w:rsidRPr="009C15E6">
        <w:rPr>
          <w:b/>
        </w:rPr>
        <w:t>Snort</w:t>
      </w:r>
      <w:r w:rsidR="009C15E6">
        <w:t xml:space="preserve"> and </w:t>
      </w:r>
      <w:r w:rsidR="009C15E6" w:rsidRPr="009C15E6">
        <w:rPr>
          <w:b/>
        </w:rPr>
        <w:t>SGUIL</w:t>
      </w:r>
      <w:r w:rsidR="009C15E6">
        <w:t xml:space="preserve"> are arguably the most used tools.</w:t>
      </w:r>
    </w:p>
    <w:p w14:paraId="130D4350" w14:textId="01D0EE4F" w:rsidR="009C15E6" w:rsidRDefault="009C15E6" w:rsidP="009C15E6">
      <w:pPr>
        <w:pStyle w:val="BodyTextL25"/>
      </w:pPr>
      <w:r w:rsidRPr="009C15E6">
        <w:rPr>
          <w:b/>
        </w:rPr>
        <w:t>ELSA</w:t>
      </w:r>
      <w:r>
        <w:t xml:space="preserve"> (Enterprise Log Search and Archive) is a solution to achieve</w:t>
      </w:r>
      <w:r w:rsidR="008E7D46">
        <w:t xml:space="preserve"> the following</w:t>
      </w:r>
      <w:r>
        <w:t>:</w:t>
      </w:r>
    </w:p>
    <w:p w14:paraId="7EDC0C1B" w14:textId="544843B7" w:rsidR="009C15E6" w:rsidRDefault="009C15E6" w:rsidP="009C15E6">
      <w:pPr>
        <w:pStyle w:val="BodyTextL25"/>
        <w:numPr>
          <w:ilvl w:val="0"/>
          <w:numId w:val="25"/>
        </w:numPr>
      </w:pPr>
      <w:r>
        <w:t>Normalize, store, and index logs at unlimited volumes and rates</w:t>
      </w:r>
      <w:r w:rsidR="00786C81">
        <w:t>.</w:t>
      </w:r>
    </w:p>
    <w:p w14:paraId="5AC962EA" w14:textId="735A9885" w:rsidR="009C15E6" w:rsidRDefault="009C15E6" w:rsidP="009C15E6">
      <w:pPr>
        <w:pStyle w:val="BodyTextL25"/>
        <w:numPr>
          <w:ilvl w:val="0"/>
          <w:numId w:val="25"/>
        </w:numPr>
      </w:pPr>
      <w:r>
        <w:t>Provide a simple and clean search interface and API</w:t>
      </w:r>
      <w:r w:rsidR="00786C81">
        <w:t>.</w:t>
      </w:r>
    </w:p>
    <w:p w14:paraId="7AE495A1" w14:textId="759A2CBC" w:rsidR="009C15E6" w:rsidRDefault="009C15E6" w:rsidP="009C15E6">
      <w:pPr>
        <w:pStyle w:val="BodyTextL25"/>
        <w:numPr>
          <w:ilvl w:val="0"/>
          <w:numId w:val="25"/>
        </w:numPr>
      </w:pPr>
      <w:r>
        <w:t>Provide an infrastructure for alerting, reporting and sharing logs</w:t>
      </w:r>
      <w:r w:rsidR="00786C81">
        <w:t>.</w:t>
      </w:r>
    </w:p>
    <w:p w14:paraId="2E4D2D89" w14:textId="36B32368" w:rsidR="009C15E6" w:rsidRDefault="009C15E6" w:rsidP="009C15E6">
      <w:pPr>
        <w:pStyle w:val="BodyTextL25"/>
        <w:numPr>
          <w:ilvl w:val="0"/>
          <w:numId w:val="25"/>
        </w:numPr>
      </w:pPr>
      <w:r>
        <w:t>Control user actions with local or LDAP/AD-based permissions</w:t>
      </w:r>
      <w:r w:rsidR="00786C81">
        <w:t>.</w:t>
      </w:r>
    </w:p>
    <w:p w14:paraId="61D8B7E9" w14:textId="1162110B" w:rsidR="009C15E6" w:rsidRDefault="009C15E6" w:rsidP="009C15E6">
      <w:pPr>
        <w:pStyle w:val="BodyTextL25"/>
        <w:numPr>
          <w:ilvl w:val="0"/>
          <w:numId w:val="25"/>
        </w:numPr>
      </w:pPr>
      <w:r>
        <w:t>Plugin system for taking actions with logs</w:t>
      </w:r>
      <w:r w:rsidR="00786C81">
        <w:t>.</w:t>
      </w:r>
    </w:p>
    <w:p w14:paraId="1C41EA3A" w14:textId="7A3498AD" w:rsidR="009C15E6" w:rsidRDefault="009C15E6" w:rsidP="009C15E6">
      <w:pPr>
        <w:pStyle w:val="BodyTextL25"/>
        <w:numPr>
          <w:ilvl w:val="0"/>
          <w:numId w:val="25"/>
        </w:numPr>
      </w:pPr>
      <w:r>
        <w:t>Exist as a completely free and open-source project</w:t>
      </w:r>
      <w:r w:rsidR="00786C81">
        <w:t>.</w:t>
      </w:r>
    </w:p>
    <w:p w14:paraId="2217D7EE" w14:textId="47301CD7" w:rsidR="009C15E6" w:rsidRDefault="00B77065" w:rsidP="009C15E6">
      <w:pPr>
        <w:pStyle w:val="BodyTextL25"/>
      </w:pPr>
      <w:r w:rsidRPr="009C15E6">
        <w:rPr>
          <w:b/>
        </w:rPr>
        <w:t>Bro</w:t>
      </w:r>
      <w:r w:rsidR="009C15E6">
        <w:t xml:space="preserve"> is a framework designed to analyze network traffic and generate event logs based on it. Upon network traffic analysis, Bro creates logs describing events such as</w:t>
      </w:r>
      <w:r w:rsidR="008E7D46">
        <w:t xml:space="preserve"> the following</w:t>
      </w:r>
      <w:r w:rsidR="009C15E6">
        <w:t>:</w:t>
      </w:r>
    </w:p>
    <w:p w14:paraId="1A7DB9AB" w14:textId="027D8574" w:rsidR="009C15E6" w:rsidRDefault="009C15E6" w:rsidP="009C15E6">
      <w:pPr>
        <w:pStyle w:val="BodyTextL25"/>
        <w:numPr>
          <w:ilvl w:val="0"/>
          <w:numId w:val="26"/>
        </w:numPr>
      </w:pPr>
      <w:r>
        <w:t>TCP/UDP/ICMP network connections</w:t>
      </w:r>
    </w:p>
    <w:p w14:paraId="247554B6" w14:textId="54EA0010" w:rsidR="009C15E6" w:rsidRDefault="009C15E6" w:rsidP="009C15E6">
      <w:pPr>
        <w:pStyle w:val="BodyTextL25"/>
        <w:numPr>
          <w:ilvl w:val="0"/>
          <w:numId w:val="26"/>
        </w:numPr>
      </w:pPr>
      <w:r>
        <w:t>DNS activity</w:t>
      </w:r>
    </w:p>
    <w:p w14:paraId="30114486" w14:textId="61434F0A" w:rsidR="009C15E6" w:rsidRDefault="009C15E6" w:rsidP="009C15E6">
      <w:pPr>
        <w:pStyle w:val="BodyTextL25"/>
        <w:numPr>
          <w:ilvl w:val="0"/>
          <w:numId w:val="26"/>
        </w:numPr>
      </w:pPr>
      <w:r>
        <w:t>FTP activity</w:t>
      </w:r>
    </w:p>
    <w:p w14:paraId="0FD7B4E4" w14:textId="4741B9AB" w:rsidR="009C15E6" w:rsidRDefault="009C15E6" w:rsidP="009C15E6">
      <w:pPr>
        <w:pStyle w:val="BodyTextL25"/>
        <w:numPr>
          <w:ilvl w:val="0"/>
          <w:numId w:val="26"/>
        </w:numPr>
      </w:pPr>
      <w:r>
        <w:t>HTTPS requests and replies</w:t>
      </w:r>
    </w:p>
    <w:p w14:paraId="148B8388" w14:textId="3F7CB6FA" w:rsidR="009C15E6" w:rsidRDefault="009C15E6" w:rsidP="009C15E6">
      <w:pPr>
        <w:pStyle w:val="BodyTextL25"/>
        <w:numPr>
          <w:ilvl w:val="0"/>
          <w:numId w:val="26"/>
        </w:numPr>
      </w:pPr>
      <w:r>
        <w:lastRenderedPageBreak/>
        <w:t>SSL/TLS handshakes</w:t>
      </w:r>
    </w:p>
    <w:p w14:paraId="0CA24ECD" w14:textId="35D249AA" w:rsidR="009C15E6" w:rsidRPr="009C15E6" w:rsidRDefault="009C15E6" w:rsidP="009C15E6">
      <w:pPr>
        <w:pStyle w:val="BodyTextL25"/>
        <w:rPr>
          <w:b/>
        </w:rPr>
      </w:pPr>
      <w:r w:rsidRPr="009C15E6">
        <w:rPr>
          <w:b/>
        </w:rPr>
        <w:t>Snort and SGUIL</w:t>
      </w:r>
    </w:p>
    <w:p w14:paraId="5B6E6980" w14:textId="1CD1BACB" w:rsidR="009C15E6" w:rsidRDefault="009C15E6" w:rsidP="009C15E6">
      <w:pPr>
        <w:pStyle w:val="BodyTextL25"/>
      </w:pPr>
      <w:r>
        <w:t>Snort is an IDS that relies on pre-defined rules to flag potentially harmful traffic. Snort looks into all portions of network packets (headers and payload), looking for patterns defined in its rules. When found, Snort takes the action defined in the same rule.</w:t>
      </w:r>
    </w:p>
    <w:p w14:paraId="53FAE58D" w14:textId="21D836B9" w:rsidR="00B77065" w:rsidRDefault="009C15E6" w:rsidP="00B77065">
      <w:pPr>
        <w:pStyle w:val="BodyTextL25"/>
      </w:pPr>
      <w:r>
        <w:t xml:space="preserve">SGUIL provides a graphical interface for Snort logs and alerts, allowing a security analyst to </w:t>
      </w:r>
      <w:r w:rsidRPr="00B038B8">
        <w:t>pivot</w:t>
      </w:r>
      <w:r>
        <w:rPr>
          <w:i/>
        </w:rPr>
        <w:t xml:space="preserve"> </w:t>
      </w:r>
      <w:r>
        <w:t>from SGUIL into other tools for more information. For example, if a potentially malicious packet is sent to the organization web server and Snort raised an alert about it, SGUIL will list that alert. The analyst can then right-click that alert to search</w:t>
      </w:r>
      <w:r w:rsidR="008E7D46">
        <w:t xml:space="preserve"> the</w:t>
      </w:r>
      <w:r>
        <w:t xml:space="preserve"> ELSA or Bro databases for a better understanding of the event.</w:t>
      </w:r>
    </w:p>
    <w:p w14:paraId="7EB80908" w14:textId="1F06ABB6" w:rsidR="00B038B8" w:rsidRPr="00B038B8" w:rsidRDefault="00B038B8" w:rsidP="00B77065">
      <w:pPr>
        <w:pStyle w:val="BodyTextL25"/>
      </w:pPr>
      <w:r>
        <w:rPr>
          <w:b/>
        </w:rPr>
        <w:t>Note</w:t>
      </w:r>
      <w:r>
        <w:t>: The directory listing maybe different than the sample output shown below.</w:t>
      </w:r>
    </w:p>
    <w:p w14:paraId="0DC45D43" w14:textId="108730C4" w:rsidR="00B332CB" w:rsidRDefault="00B332CB" w:rsidP="00930B4F">
      <w:pPr>
        <w:pStyle w:val="StepHead"/>
      </w:pPr>
      <w:r>
        <w:t>Switch to Security Onion</w:t>
      </w:r>
      <w:r w:rsidR="00677725">
        <w:t>.</w:t>
      </w:r>
    </w:p>
    <w:p w14:paraId="72B625F2" w14:textId="7EA34743" w:rsidR="00B332CB" w:rsidRPr="00B332CB" w:rsidRDefault="00B332CB" w:rsidP="00B038B8">
      <w:pPr>
        <w:pStyle w:val="BodyTextL25"/>
      </w:pPr>
      <w:r w:rsidRPr="00B332CB">
        <w:t>Launch the</w:t>
      </w:r>
      <w:r w:rsidRPr="00B038B8">
        <w:t xml:space="preserve"> </w:t>
      </w:r>
      <w:r w:rsidRPr="00FC5958">
        <w:rPr>
          <w:b/>
        </w:rPr>
        <w:t>Security Onion VM</w:t>
      </w:r>
      <w:r>
        <w:t xml:space="preserve"> from VirtualBox’s Dashboard</w:t>
      </w:r>
      <w:r w:rsidR="00FC5958">
        <w:t xml:space="preserve"> (username: </w:t>
      </w:r>
      <w:r w:rsidR="00FC5958" w:rsidRPr="00FC5958">
        <w:rPr>
          <w:b/>
        </w:rPr>
        <w:t>analyst</w:t>
      </w:r>
      <w:r w:rsidR="00FC5958">
        <w:t xml:space="preserve"> / password: </w:t>
      </w:r>
      <w:proofErr w:type="spellStart"/>
      <w:r w:rsidR="00FC5958" w:rsidRPr="00FC5958">
        <w:rPr>
          <w:b/>
        </w:rPr>
        <w:t>cyberops</w:t>
      </w:r>
      <w:proofErr w:type="spellEnd"/>
      <w:r w:rsidR="00FC5958">
        <w:t>)</w:t>
      </w:r>
      <w:r>
        <w:t xml:space="preserve">. </w:t>
      </w:r>
      <w:r w:rsidR="007F0B20">
        <w:t>T</w:t>
      </w:r>
      <w:r>
        <w:t xml:space="preserve">he </w:t>
      </w:r>
      <w:proofErr w:type="spellStart"/>
      <w:r w:rsidRPr="00FC5958">
        <w:rPr>
          <w:b/>
        </w:rPr>
        <w:t>CyberOps</w:t>
      </w:r>
      <w:proofErr w:type="spellEnd"/>
      <w:r w:rsidRPr="00FC5958">
        <w:rPr>
          <w:b/>
        </w:rPr>
        <w:t xml:space="preserve"> Workstation VM</w:t>
      </w:r>
      <w:r w:rsidR="007F0B20">
        <w:t xml:space="preserve"> can be closed </w:t>
      </w:r>
      <w:r>
        <w:t>to free up memory in the host computer</w:t>
      </w:r>
      <w:r w:rsidR="007F0B20">
        <w:t xml:space="preserve"> for this part of the lab</w:t>
      </w:r>
    </w:p>
    <w:p w14:paraId="5F8AE3F7" w14:textId="6E5869D9" w:rsidR="00786C81" w:rsidRDefault="00786C81" w:rsidP="00930B4F">
      <w:pPr>
        <w:pStyle w:val="StepHead"/>
      </w:pPr>
      <w:r>
        <w:t>ELSA Logs</w:t>
      </w:r>
    </w:p>
    <w:p w14:paraId="41270DF0" w14:textId="70782624" w:rsidR="00F46F02" w:rsidRDefault="00F46F02" w:rsidP="009B1946">
      <w:pPr>
        <w:pStyle w:val="SubStepAlpha"/>
        <w:keepNext/>
      </w:pPr>
      <w:r>
        <w:t xml:space="preserve">Open a terminal window in the Security Onion VM. </w:t>
      </w:r>
      <w:r w:rsidR="000F33AD">
        <w:t>You can a</w:t>
      </w:r>
      <w:r>
        <w:t>ccess to the applications menu is shown in the following screenshot:</w:t>
      </w:r>
    </w:p>
    <w:p w14:paraId="0DD04888" w14:textId="1FD7E830" w:rsidR="00F46F02" w:rsidRDefault="000F33AD" w:rsidP="000F33AD">
      <w:pPr>
        <w:pStyle w:val="BodyTextL25"/>
        <w:jc w:val="center"/>
      </w:pPr>
      <w:r>
        <w:rPr>
          <w:noProof/>
        </w:rPr>
        <w:drawing>
          <wp:inline distT="0" distB="0" distL="0" distR="0" wp14:anchorId="38F33468" wp14:editId="47A3B44C">
            <wp:extent cx="6400800" cy="4915535"/>
            <wp:effectExtent l="0" t="0" r="0" b="0"/>
            <wp:docPr id="3" name="Picture 3" descr="Screenshot shows the application menu in the Security onion VM.  Terminal Emulator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915535"/>
                    </a:xfrm>
                    <a:prstGeom prst="rect">
                      <a:avLst/>
                    </a:prstGeom>
                  </pic:spPr>
                </pic:pic>
              </a:graphicData>
            </a:graphic>
          </wp:inline>
        </w:drawing>
      </w:r>
    </w:p>
    <w:p w14:paraId="0EC819E2" w14:textId="1CFF9D8D" w:rsidR="000F33AD" w:rsidRDefault="000F33AD" w:rsidP="009B1946">
      <w:pPr>
        <w:pStyle w:val="SubStepAlpha"/>
        <w:keepNext/>
      </w:pPr>
      <w:r>
        <w:lastRenderedPageBreak/>
        <w:t xml:space="preserve">You can also right-click the </w:t>
      </w:r>
      <w:r w:rsidRPr="009B1946">
        <w:rPr>
          <w:b/>
        </w:rPr>
        <w:t>Desktop</w:t>
      </w:r>
      <w:r>
        <w:t xml:space="preserve"> &gt; </w:t>
      </w:r>
      <w:r w:rsidRPr="009B1946">
        <w:rPr>
          <w:b/>
        </w:rPr>
        <w:t>Open Terminal Here</w:t>
      </w:r>
      <w:r>
        <w:t>, as show in the following screenshot:</w:t>
      </w:r>
    </w:p>
    <w:p w14:paraId="154BF89A" w14:textId="7EC0D7AA" w:rsidR="000F33AD" w:rsidRDefault="000F33AD" w:rsidP="000F33AD">
      <w:pPr>
        <w:pStyle w:val="BodyTextL25"/>
      </w:pPr>
      <w:r>
        <w:rPr>
          <w:noProof/>
        </w:rPr>
        <w:drawing>
          <wp:inline distT="0" distB="0" distL="0" distR="0" wp14:anchorId="471E9AB0" wp14:editId="711E17C4">
            <wp:extent cx="6400800" cy="5269230"/>
            <wp:effectExtent l="0" t="0" r="0" b="7620"/>
            <wp:docPr id="4" name="Picture 4" descr="Screenshot of Security Onion desktop showing result of right clicking on the desktop. The Open Terminal Here option is selec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5269230"/>
                    </a:xfrm>
                    <a:prstGeom prst="rect">
                      <a:avLst/>
                    </a:prstGeom>
                  </pic:spPr>
                </pic:pic>
              </a:graphicData>
            </a:graphic>
          </wp:inline>
        </w:drawing>
      </w:r>
    </w:p>
    <w:p w14:paraId="2232795F" w14:textId="2E5F0824" w:rsidR="006A67E2" w:rsidRDefault="00786C81" w:rsidP="00786C81">
      <w:pPr>
        <w:pStyle w:val="SubStepAlpha"/>
      </w:pPr>
      <w:r>
        <w:t xml:space="preserve">ELSA logs can be found under the </w:t>
      </w:r>
      <w:r w:rsidRPr="00786C81">
        <w:rPr>
          <w:b/>
        </w:rPr>
        <w:t>/</w:t>
      </w:r>
      <w:proofErr w:type="spellStart"/>
      <w:r w:rsidRPr="00786C81">
        <w:rPr>
          <w:b/>
        </w:rPr>
        <w:t>nsm</w:t>
      </w:r>
      <w:proofErr w:type="spellEnd"/>
      <w:r w:rsidRPr="00786C81">
        <w:rPr>
          <w:b/>
        </w:rPr>
        <w:t>/</w:t>
      </w:r>
      <w:proofErr w:type="spellStart"/>
      <w:r w:rsidRPr="00786C81">
        <w:rPr>
          <w:b/>
        </w:rPr>
        <w:t>elsa</w:t>
      </w:r>
      <w:proofErr w:type="spellEnd"/>
      <w:r w:rsidRPr="00786C81">
        <w:rPr>
          <w:b/>
        </w:rPr>
        <w:t>/data/</w:t>
      </w:r>
      <w:proofErr w:type="spellStart"/>
      <w:r w:rsidRPr="00786C81">
        <w:rPr>
          <w:b/>
        </w:rPr>
        <w:t>elsa</w:t>
      </w:r>
      <w:proofErr w:type="spellEnd"/>
      <w:r w:rsidRPr="00786C81">
        <w:rPr>
          <w:b/>
        </w:rPr>
        <w:t>/log</w:t>
      </w:r>
      <w:r>
        <w:t xml:space="preserve">/ directory. </w:t>
      </w:r>
      <w:r w:rsidR="000F33AD">
        <w:t>C</w:t>
      </w:r>
      <w:r w:rsidR="006A67E2">
        <w:t>hange</w:t>
      </w:r>
      <w:r w:rsidR="000F33AD">
        <w:t xml:space="preserve"> the</w:t>
      </w:r>
      <w:r w:rsidR="006A67E2">
        <w:t xml:space="preserve"> directory </w:t>
      </w:r>
      <w:r w:rsidR="000F33AD">
        <w:t>using the following command:</w:t>
      </w:r>
    </w:p>
    <w:p w14:paraId="602E7F6C" w14:textId="77777777" w:rsidR="00AB5198" w:rsidRDefault="006A67E2" w:rsidP="00B038B8">
      <w:pPr>
        <w:pStyle w:val="CMD"/>
      </w:pPr>
      <w:proofErr w:type="spellStart"/>
      <w:r w:rsidRPr="006A67E2">
        <w:t>analyst@SecOnion</w:t>
      </w:r>
      <w:proofErr w:type="spellEnd"/>
      <w:r w:rsidRPr="006A67E2">
        <w:t xml:space="preserve">:~/Desktop$ </w:t>
      </w:r>
      <w:r w:rsidRPr="00B038B8">
        <w:rPr>
          <w:b/>
        </w:rPr>
        <w:t>cd /</w:t>
      </w:r>
      <w:proofErr w:type="spellStart"/>
      <w:r w:rsidRPr="00B038B8">
        <w:rPr>
          <w:b/>
        </w:rPr>
        <w:t>nsm</w:t>
      </w:r>
      <w:proofErr w:type="spellEnd"/>
      <w:r w:rsidRPr="00B038B8">
        <w:rPr>
          <w:b/>
        </w:rPr>
        <w:t>/</w:t>
      </w:r>
      <w:proofErr w:type="spellStart"/>
      <w:r w:rsidRPr="00B038B8">
        <w:rPr>
          <w:b/>
        </w:rPr>
        <w:t>elsa</w:t>
      </w:r>
      <w:proofErr w:type="spellEnd"/>
      <w:r w:rsidRPr="00B038B8">
        <w:rPr>
          <w:b/>
        </w:rPr>
        <w:t>/data/</w:t>
      </w:r>
      <w:proofErr w:type="spellStart"/>
      <w:r w:rsidRPr="00B038B8">
        <w:rPr>
          <w:b/>
        </w:rPr>
        <w:t>elsa</w:t>
      </w:r>
      <w:proofErr w:type="spellEnd"/>
      <w:r w:rsidRPr="00B038B8">
        <w:rPr>
          <w:b/>
        </w:rPr>
        <w:t>/log</w:t>
      </w:r>
    </w:p>
    <w:p w14:paraId="727087A2" w14:textId="62BC18DB" w:rsidR="006A67E2" w:rsidRDefault="006A67E2" w:rsidP="00B038B8">
      <w:pPr>
        <w:pStyle w:val="CMD"/>
      </w:pPr>
      <w:proofErr w:type="spellStart"/>
      <w:r w:rsidRPr="00AB5198">
        <w:t>analyst@SecOnion</w:t>
      </w:r>
      <w:proofErr w:type="spellEnd"/>
      <w:r w:rsidRPr="00AB5198">
        <w:t>:/</w:t>
      </w:r>
      <w:proofErr w:type="spellStart"/>
      <w:r w:rsidRPr="00AB5198">
        <w:t>nsm</w:t>
      </w:r>
      <w:proofErr w:type="spellEnd"/>
      <w:r w:rsidRPr="00AB5198">
        <w:t>/</w:t>
      </w:r>
      <w:proofErr w:type="spellStart"/>
      <w:r w:rsidRPr="00AB5198">
        <w:t>elsa</w:t>
      </w:r>
      <w:proofErr w:type="spellEnd"/>
      <w:r w:rsidRPr="00AB5198">
        <w:t>/data/</w:t>
      </w:r>
      <w:proofErr w:type="spellStart"/>
      <w:r w:rsidRPr="00AB5198">
        <w:t>elsa</w:t>
      </w:r>
      <w:proofErr w:type="spellEnd"/>
      <w:r w:rsidRPr="00AB5198">
        <w:t>/log</w:t>
      </w:r>
      <w:r w:rsidR="00AB5198">
        <w:t>$</w:t>
      </w:r>
      <w:r w:rsidRPr="006A67E2">
        <w:t xml:space="preserve"> </w:t>
      </w:r>
    </w:p>
    <w:p w14:paraId="31113EC4" w14:textId="6D5FAE07" w:rsidR="00786C81" w:rsidRDefault="00786C81" w:rsidP="006A67E2">
      <w:pPr>
        <w:pStyle w:val="SubStepAlpha"/>
      </w:pPr>
      <w:r>
        <w:t xml:space="preserve">Use the </w:t>
      </w:r>
      <w:r w:rsidRPr="006A67E2">
        <w:rPr>
          <w:b/>
        </w:rPr>
        <w:t>ls</w:t>
      </w:r>
      <w:r w:rsidRPr="00BB1B5D">
        <w:rPr>
          <w:b/>
        </w:rPr>
        <w:t xml:space="preserve"> </w:t>
      </w:r>
      <w:r w:rsidR="00AB5198" w:rsidRPr="00BB1B5D">
        <w:rPr>
          <w:b/>
        </w:rPr>
        <w:t>–l</w:t>
      </w:r>
      <w:r w:rsidR="00AB5198">
        <w:t xml:space="preserve"> </w:t>
      </w:r>
      <w:r>
        <w:t>command to list the files:</w:t>
      </w:r>
    </w:p>
    <w:p w14:paraId="33E8BB17" w14:textId="77777777" w:rsidR="00786C81" w:rsidRPr="00786C81" w:rsidRDefault="00786C81" w:rsidP="00B038B8">
      <w:pPr>
        <w:pStyle w:val="CMD"/>
        <w:rPr>
          <w:b/>
        </w:rPr>
      </w:pPr>
      <w:proofErr w:type="spellStart"/>
      <w:r>
        <w:t>analyst@SecOnion</w:t>
      </w:r>
      <w:proofErr w:type="spellEnd"/>
      <w:r>
        <w:t>:/</w:t>
      </w:r>
      <w:proofErr w:type="spellStart"/>
      <w:r>
        <w:t>nsm</w:t>
      </w:r>
      <w:proofErr w:type="spellEnd"/>
      <w:r>
        <w:t>/</w:t>
      </w:r>
      <w:proofErr w:type="spellStart"/>
      <w:r>
        <w:t>elsa</w:t>
      </w:r>
      <w:proofErr w:type="spellEnd"/>
      <w:r>
        <w:t>/data/</w:t>
      </w:r>
      <w:proofErr w:type="spellStart"/>
      <w:r>
        <w:t>elsa</w:t>
      </w:r>
      <w:proofErr w:type="spellEnd"/>
      <w:r>
        <w:t xml:space="preserve">/log$ </w:t>
      </w:r>
      <w:r w:rsidRPr="00786C81">
        <w:rPr>
          <w:b/>
        </w:rPr>
        <w:t>ls -l</w:t>
      </w:r>
    </w:p>
    <w:p w14:paraId="025E23AC" w14:textId="45F4BD0C" w:rsidR="00786C81" w:rsidRDefault="00786C81" w:rsidP="00786C81">
      <w:pPr>
        <w:pStyle w:val="CMDOutput"/>
      </w:pPr>
      <w:r>
        <w:t xml:space="preserve">total </w:t>
      </w:r>
      <w:r w:rsidR="00AB5198">
        <w:t>99112</w:t>
      </w:r>
    </w:p>
    <w:p w14:paraId="7F51F254" w14:textId="77777777" w:rsidR="000F33AD" w:rsidRDefault="000F33AD" w:rsidP="000F33AD">
      <w:pPr>
        <w:pStyle w:val="CMDOutput"/>
      </w:pPr>
      <w:r>
        <w:t>total 169528</w:t>
      </w:r>
    </w:p>
    <w:p w14:paraId="05CA7795" w14:textId="77777777" w:rsidR="000F33AD" w:rsidRDefault="000F33AD" w:rsidP="000F33AD">
      <w:pPr>
        <w:pStyle w:val="CMDOutput"/>
      </w:pPr>
      <w:r>
        <w:t>-</w:t>
      </w:r>
      <w:proofErr w:type="spellStart"/>
      <w:r>
        <w:t>rw-rw</w:t>
      </w:r>
      <w:proofErr w:type="spellEnd"/>
      <w:r>
        <w:t xml:space="preserve">---- 1 www-data </w:t>
      </w:r>
      <w:proofErr w:type="spellStart"/>
      <w:r>
        <w:t>sphinxsearch</w:t>
      </w:r>
      <w:proofErr w:type="spellEnd"/>
      <w:r>
        <w:t xml:space="preserve"> 56629174 Aug 18 14:15 node.log</w:t>
      </w:r>
    </w:p>
    <w:p w14:paraId="435A345E" w14:textId="77777777" w:rsidR="000F33AD" w:rsidRDefault="000F33AD" w:rsidP="000F33AD">
      <w:pPr>
        <w:pStyle w:val="CMDOutput"/>
      </w:pPr>
      <w:r>
        <w:t>-</w:t>
      </w:r>
      <w:proofErr w:type="spellStart"/>
      <w:proofErr w:type="gramStart"/>
      <w:r>
        <w:t>rw-</w:t>
      </w:r>
      <w:proofErr w:type="gramEnd"/>
      <w:r>
        <w:t>rw</w:t>
      </w:r>
      <w:proofErr w:type="spellEnd"/>
      <w:r>
        <w:t xml:space="preserve">---- 1 www-data </w:t>
      </w:r>
      <w:proofErr w:type="spellStart"/>
      <w:r>
        <w:t>sphinxsearch</w:t>
      </w:r>
      <w:proofErr w:type="spellEnd"/>
      <w:r>
        <w:t xml:space="preserve">  6547557 Aug  3 07:34 node.log.1.gz</w:t>
      </w:r>
    </w:p>
    <w:p w14:paraId="7697DE8D" w14:textId="77777777" w:rsidR="000F33AD" w:rsidRDefault="000F33AD" w:rsidP="000F33AD">
      <w:pPr>
        <w:pStyle w:val="CMDOutput"/>
      </w:pPr>
      <w:r>
        <w:t>-</w:t>
      </w:r>
      <w:proofErr w:type="spellStart"/>
      <w:proofErr w:type="gramStart"/>
      <w:r>
        <w:t>rw-</w:t>
      </w:r>
      <w:proofErr w:type="gramEnd"/>
      <w:r>
        <w:t>rw</w:t>
      </w:r>
      <w:proofErr w:type="spellEnd"/>
      <w:r>
        <w:t xml:space="preserve">---- 1 www-data </w:t>
      </w:r>
      <w:proofErr w:type="spellStart"/>
      <w:r>
        <w:t>sphinxsearch</w:t>
      </w:r>
      <w:proofErr w:type="spellEnd"/>
      <w:r>
        <w:t xml:space="preserve">  7014600 Jul 17 07:34 node.log.2.gz</w:t>
      </w:r>
    </w:p>
    <w:p w14:paraId="3B41B059" w14:textId="77777777" w:rsidR="000F33AD" w:rsidRDefault="000F33AD" w:rsidP="000F33AD">
      <w:pPr>
        <w:pStyle w:val="CMDOutput"/>
      </w:pPr>
      <w:r>
        <w:t>-</w:t>
      </w:r>
      <w:proofErr w:type="spellStart"/>
      <w:proofErr w:type="gramStart"/>
      <w:r>
        <w:t>rw-</w:t>
      </w:r>
      <w:proofErr w:type="gramEnd"/>
      <w:r>
        <w:t>rw</w:t>
      </w:r>
      <w:proofErr w:type="spellEnd"/>
      <w:r>
        <w:t xml:space="preserve">---- 1 www-data </w:t>
      </w:r>
      <w:proofErr w:type="spellStart"/>
      <w:r>
        <w:t>sphinxsearch</w:t>
      </w:r>
      <w:proofErr w:type="spellEnd"/>
      <w:r>
        <w:t xml:space="preserve">  6102122 Jul 13 07:34 node.log.3.gz</w:t>
      </w:r>
    </w:p>
    <w:p w14:paraId="62171A2D" w14:textId="77777777" w:rsidR="000F33AD" w:rsidRDefault="000F33AD" w:rsidP="000F33AD">
      <w:pPr>
        <w:pStyle w:val="CMDOutput"/>
      </w:pPr>
      <w:r>
        <w:t>-</w:t>
      </w:r>
      <w:proofErr w:type="spellStart"/>
      <w:proofErr w:type="gramStart"/>
      <w:r>
        <w:t>rw-</w:t>
      </w:r>
      <w:proofErr w:type="gramEnd"/>
      <w:r>
        <w:t>rw</w:t>
      </w:r>
      <w:proofErr w:type="spellEnd"/>
      <w:r>
        <w:t xml:space="preserve">---- 1 www-data </w:t>
      </w:r>
      <w:proofErr w:type="spellStart"/>
      <w:r>
        <w:t>sphinxsearch</w:t>
      </w:r>
      <w:proofErr w:type="spellEnd"/>
      <w:r>
        <w:t xml:space="preserve">  4655874 Jul  8 07:35 node.log.4.gz</w:t>
      </w:r>
    </w:p>
    <w:p w14:paraId="2B541401" w14:textId="77777777" w:rsidR="000F33AD" w:rsidRDefault="000F33AD" w:rsidP="000F33AD">
      <w:pPr>
        <w:pStyle w:val="CMDOutput"/>
      </w:pPr>
      <w:r>
        <w:t>-</w:t>
      </w:r>
      <w:proofErr w:type="spellStart"/>
      <w:proofErr w:type="gramStart"/>
      <w:r>
        <w:t>rw-</w:t>
      </w:r>
      <w:proofErr w:type="gramEnd"/>
      <w:r>
        <w:t>rw</w:t>
      </w:r>
      <w:proofErr w:type="spellEnd"/>
      <w:r>
        <w:t xml:space="preserve">---- 1 www-data </w:t>
      </w:r>
      <w:proofErr w:type="spellStart"/>
      <w:r>
        <w:t>sphinxsearch</w:t>
      </w:r>
      <w:proofErr w:type="spellEnd"/>
      <w:r>
        <w:t xml:space="preserve">  6523029 Aug 18 14:15 query.log</w:t>
      </w:r>
    </w:p>
    <w:p w14:paraId="5390342B" w14:textId="77777777" w:rsidR="000F33AD" w:rsidRDefault="000F33AD" w:rsidP="000F33AD">
      <w:pPr>
        <w:pStyle w:val="CMDOutput"/>
      </w:pPr>
      <w:r>
        <w:t>-</w:t>
      </w:r>
      <w:proofErr w:type="spellStart"/>
      <w:r>
        <w:t>rw-rw</w:t>
      </w:r>
      <w:proofErr w:type="spellEnd"/>
      <w:r>
        <w:t xml:space="preserve">---- 1 www-data </w:t>
      </w:r>
      <w:proofErr w:type="spellStart"/>
      <w:r>
        <w:t>sphinxsearch</w:t>
      </w:r>
      <w:proofErr w:type="spellEnd"/>
      <w:r>
        <w:t xml:space="preserve"> 53479942 Aug 18 14:15 searchd.log</w:t>
      </w:r>
    </w:p>
    <w:p w14:paraId="0A7E0EF4" w14:textId="5E2E2C3D" w:rsidR="00786C81" w:rsidRDefault="000F33AD" w:rsidP="000F33AD">
      <w:pPr>
        <w:pStyle w:val="CMDOutput"/>
      </w:pPr>
      <w:r>
        <w:lastRenderedPageBreak/>
        <w:t>-</w:t>
      </w:r>
      <w:proofErr w:type="spellStart"/>
      <w:r>
        <w:t>rw-rw</w:t>
      </w:r>
      <w:proofErr w:type="spellEnd"/>
      <w:r>
        <w:t xml:space="preserve">---- 1 www-data </w:t>
      </w:r>
      <w:proofErr w:type="spellStart"/>
      <w:r>
        <w:t>sphinxsearch</w:t>
      </w:r>
      <w:proofErr w:type="spellEnd"/>
      <w:r>
        <w:t xml:space="preserve"> 32613665 Aug 18 14:15 web.log</w:t>
      </w:r>
    </w:p>
    <w:p w14:paraId="19029459" w14:textId="2110661B" w:rsidR="00786C81" w:rsidRPr="00786C81" w:rsidRDefault="00786C81" w:rsidP="000F33AD">
      <w:pPr>
        <w:pStyle w:val="CMD"/>
      </w:pPr>
      <w:proofErr w:type="spellStart"/>
      <w:r>
        <w:t>analyst@SecOnion</w:t>
      </w:r>
      <w:proofErr w:type="spellEnd"/>
      <w:r>
        <w:t>:/</w:t>
      </w:r>
      <w:proofErr w:type="spellStart"/>
      <w:r>
        <w:t>nsm</w:t>
      </w:r>
      <w:proofErr w:type="spellEnd"/>
      <w:r>
        <w:t>/</w:t>
      </w:r>
      <w:proofErr w:type="spellStart"/>
      <w:r>
        <w:t>elsa</w:t>
      </w:r>
      <w:proofErr w:type="spellEnd"/>
      <w:r>
        <w:t>/data/</w:t>
      </w:r>
      <w:proofErr w:type="spellStart"/>
      <w:r>
        <w:t>elsa</w:t>
      </w:r>
      <w:proofErr w:type="spellEnd"/>
      <w:r>
        <w:t>/log$</w:t>
      </w:r>
    </w:p>
    <w:p w14:paraId="31BADD2D" w14:textId="14654D33" w:rsidR="00930B4F" w:rsidRDefault="009C15E6" w:rsidP="00930B4F">
      <w:pPr>
        <w:pStyle w:val="StepHead"/>
      </w:pPr>
      <w:r>
        <w:t>Bro Logs in Security Onion</w:t>
      </w:r>
    </w:p>
    <w:p w14:paraId="3D1B074B" w14:textId="6B549D52" w:rsidR="00AB5198" w:rsidRDefault="009C15E6" w:rsidP="009C15E6">
      <w:pPr>
        <w:pStyle w:val="SubStepAlpha"/>
      </w:pPr>
      <w:r>
        <w:t xml:space="preserve">Bro logs are stored at </w:t>
      </w:r>
      <w:r w:rsidRPr="009C15E6">
        <w:rPr>
          <w:b/>
        </w:rPr>
        <w:t>/</w:t>
      </w:r>
      <w:proofErr w:type="spellStart"/>
      <w:r w:rsidRPr="009C15E6">
        <w:rPr>
          <w:b/>
        </w:rPr>
        <w:t>nsm</w:t>
      </w:r>
      <w:proofErr w:type="spellEnd"/>
      <w:r w:rsidRPr="009C15E6">
        <w:rPr>
          <w:b/>
        </w:rPr>
        <w:t>/bro/logs/</w:t>
      </w:r>
      <w:r>
        <w:t xml:space="preserve">. </w:t>
      </w:r>
      <w:r w:rsidR="00786C81">
        <w:t xml:space="preserve">As usual with Linux systems, log files are rotated based on the date, renamed and stored </w:t>
      </w:r>
      <w:r w:rsidR="00AB5198">
        <w:t xml:space="preserve">on </w:t>
      </w:r>
      <w:r w:rsidR="00786C81">
        <w:t xml:space="preserve">the disk. The current log files can be found under the </w:t>
      </w:r>
      <w:r w:rsidR="00786C81" w:rsidRPr="00786C81">
        <w:rPr>
          <w:b/>
        </w:rPr>
        <w:t>current</w:t>
      </w:r>
      <w:r w:rsidR="00786C81">
        <w:t xml:space="preserve"> directory. </w:t>
      </w:r>
      <w:r w:rsidR="00AB5198">
        <w:t>From the terminal window, change directory using the following command.</w:t>
      </w:r>
    </w:p>
    <w:p w14:paraId="5E2AF79D" w14:textId="77777777" w:rsidR="00AB5198" w:rsidRDefault="00AB5198" w:rsidP="00B038B8">
      <w:pPr>
        <w:pStyle w:val="CMD"/>
      </w:pPr>
      <w:proofErr w:type="spellStart"/>
      <w:r>
        <w:t>analyst@SecOnion</w:t>
      </w:r>
      <w:proofErr w:type="spellEnd"/>
      <w:r>
        <w:t>:/</w:t>
      </w:r>
      <w:proofErr w:type="spellStart"/>
      <w:r>
        <w:t>nsm</w:t>
      </w:r>
      <w:proofErr w:type="spellEnd"/>
      <w:r>
        <w:t>/</w:t>
      </w:r>
      <w:proofErr w:type="spellStart"/>
      <w:r>
        <w:t>elsa</w:t>
      </w:r>
      <w:proofErr w:type="spellEnd"/>
      <w:r>
        <w:t>/data/</w:t>
      </w:r>
      <w:proofErr w:type="spellStart"/>
      <w:r>
        <w:t>elsa</w:t>
      </w:r>
      <w:proofErr w:type="spellEnd"/>
      <w:r>
        <w:t xml:space="preserve">/log$ </w:t>
      </w:r>
      <w:r w:rsidRPr="00B038B8">
        <w:rPr>
          <w:b/>
        </w:rPr>
        <w:t>cd /</w:t>
      </w:r>
      <w:proofErr w:type="spellStart"/>
      <w:r w:rsidRPr="00B038B8">
        <w:rPr>
          <w:b/>
        </w:rPr>
        <w:t>nsm</w:t>
      </w:r>
      <w:proofErr w:type="spellEnd"/>
      <w:r w:rsidRPr="00B038B8">
        <w:rPr>
          <w:b/>
        </w:rPr>
        <w:t>/bro/logs/current</w:t>
      </w:r>
    </w:p>
    <w:p w14:paraId="62D3B9DD" w14:textId="1E00D8BF" w:rsidR="00AB5198" w:rsidRDefault="00AB5198" w:rsidP="00B038B8">
      <w:pPr>
        <w:pStyle w:val="CMD"/>
      </w:pPr>
      <w:proofErr w:type="spellStart"/>
      <w:r>
        <w:t>analyst@SecOnion</w:t>
      </w:r>
      <w:proofErr w:type="spellEnd"/>
      <w:r>
        <w:t>:/</w:t>
      </w:r>
      <w:proofErr w:type="spellStart"/>
      <w:r>
        <w:t>nsm</w:t>
      </w:r>
      <w:proofErr w:type="spellEnd"/>
      <w:r>
        <w:t>/logs/</w:t>
      </w:r>
      <w:r w:rsidR="00743946">
        <w:t>current</w:t>
      </w:r>
      <w:r>
        <w:t>$</w:t>
      </w:r>
    </w:p>
    <w:p w14:paraId="21E1E6D9" w14:textId="2283401C" w:rsidR="00930B4F" w:rsidRDefault="009C15E6" w:rsidP="009C15E6">
      <w:pPr>
        <w:pStyle w:val="SubStepAlpha"/>
      </w:pPr>
      <w:r w:rsidRPr="00786C81">
        <w:t>Use</w:t>
      </w:r>
      <w:r>
        <w:t xml:space="preserve"> the </w:t>
      </w:r>
      <w:r w:rsidRPr="00786C81">
        <w:rPr>
          <w:b/>
        </w:rPr>
        <w:t>ls</w:t>
      </w:r>
      <w:r w:rsidR="00AB5198">
        <w:rPr>
          <w:b/>
        </w:rPr>
        <w:t xml:space="preserve"> -l</w:t>
      </w:r>
      <w:r>
        <w:t xml:space="preserve"> command to see all the log files generated by Bro:</w:t>
      </w:r>
    </w:p>
    <w:p w14:paraId="32C1770B" w14:textId="77777777" w:rsidR="009C15E6" w:rsidRDefault="009C15E6" w:rsidP="00B038B8">
      <w:pPr>
        <w:pStyle w:val="CMD"/>
      </w:pPr>
      <w:proofErr w:type="spellStart"/>
      <w:r>
        <w:t>analyst@SecOnion</w:t>
      </w:r>
      <w:proofErr w:type="spellEnd"/>
      <w:r>
        <w:t>:/</w:t>
      </w:r>
      <w:proofErr w:type="spellStart"/>
      <w:r>
        <w:t>nsm</w:t>
      </w:r>
      <w:proofErr w:type="spellEnd"/>
      <w:r>
        <w:t xml:space="preserve">/bro/logs/current$ </w:t>
      </w:r>
      <w:r w:rsidRPr="009C15E6">
        <w:rPr>
          <w:b/>
        </w:rPr>
        <w:t>ls -l</w:t>
      </w:r>
    </w:p>
    <w:p w14:paraId="4300C03B" w14:textId="005755DD" w:rsidR="009C15E6" w:rsidRDefault="009C15E6" w:rsidP="00BB1B5D">
      <w:pPr>
        <w:pStyle w:val="CMDOutput"/>
      </w:pPr>
      <w:r>
        <w:t xml:space="preserve">total </w:t>
      </w:r>
      <w:r w:rsidR="00AB5198">
        <w:t>100</w:t>
      </w:r>
    </w:p>
    <w:p w14:paraId="5106D66F" w14:textId="77777777" w:rsidR="000F33AD" w:rsidRDefault="000F33AD" w:rsidP="000F33AD">
      <w:pPr>
        <w:pStyle w:val="CMDOutput"/>
      </w:pPr>
      <w:r>
        <w:t>-</w:t>
      </w:r>
      <w:proofErr w:type="spellStart"/>
      <w:r>
        <w:t>rw</w:t>
      </w:r>
      <w:proofErr w:type="spellEnd"/>
      <w:r>
        <w:t>-</w:t>
      </w:r>
      <w:proofErr w:type="spellStart"/>
      <w:r>
        <w:t>rw</w:t>
      </w:r>
      <w:proofErr w:type="spellEnd"/>
      <w:r>
        <w:t xml:space="preserve">-r-- 1 </w:t>
      </w:r>
      <w:proofErr w:type="spellStart"/>
      <w:r>
        <w:t>sguil</w:t>
      </w:r>
      <w:proofErr w:type="spellEnd"/>
      <w:r>
        <w:t xml:space="preserve"> </w:t>
      </w:r>
      <w:proofErr w:type="spellStart"/>
      <w:r>
        <w:t>sguil</w:t>
      </w:r>
      <w:proofErr w:type="spellEnd"/>
      <w:r>
        <w:t xml:space="preserve">   368 Aug 18 14:02 capture_loss.log</w:t>
      </w:r>
    </w:p>
    <w:p w14:paraId="0E5D41CF" w14:textId="77777777" w:rsidR="000F33AD" w:rsidRDefault="000F33AD" w:rsidP="000F33AD">
      <w:pPr>
        <w:pStyle w:val="CMDOutput"/>
      </w:pPr>
      <w:r>
        <w:t>-</w:t>
      </w:r>
      <w:proofErr w:type="spellStart"/>
      <w:r>
        <w:t>rw</w:t>
      </w:r>
      <w:proofErr w:type="spellEnd"/>
      <w:r>
        <w:t>-</w:t>
      </w:r>
      <w:proofErr w:type="spellStart"/>
      <w:r>
        <w:t>rw</w:t>
      </w:r>
      <w:proofErr w:type="spellEnd"/>
      <w:r>
        <w:t xml:space="preserve">-r-- 1 </w:t>
      </w:r>
      <w:proofErr w:type="spellStart"/>
      <w:r>
        <w:t>sguil</w:t>
      </w:r>
      <w:proofErr w:type="spellEnd"/>
      <w:r>
        <w:t xml:space="preserve"> </w:t>
      </w:r>
      <w:proofErr w:type="spellStart"/>
      <w:r>
        <w:t>sguil</w:t>
      </w:r>
      <w:proofErr w:type="spellEnd"/>
      <w:r>
        <w:t xml:space="preserve"> 46031 Aug 18 14:16 communication.log</w:t>
      </w:r>
    </w:p>
    <w:p w14:paraId="2AB261BD" w14:textId="77777777" w:rsidR="000F33AD" w:rsidRDefault="000F33AD" w:rsidP="000F33AD">
      <w:pPr>
        <w:pStyle w:val="CMDOutput"/>
      </w:pPr>
      <w:r>
        <w:t>-</w:t>
      </w:r>
      <w:proofErr w:type="spellStart"/>
      <w:proofErr w:type="gramStart"/>
      <w:r>
        <w:t>rw</w:t>
      </w:r>
      <w:proofErr w:type="spellEnd"/>
      <w:r>
        <w:t>-</w:t>
      </w:r>
      <w:proofErr w:type="spellStart"/>
      <w:proofErr w:type="gramEnd"/>
      <w:r>
        <w:t>rw</w:t>
      </w:r>
      <w:proofErr w:type="spellEnd"/>
      <w:r>
        <w:t xml:space="preserve">-r-- 1 </w:t>
      </w:r>
      <w:proofErr w:type="spellStart"/>
      <w:r>
        <w:t>sguil</w:t>
      </w:r>
      <w:proofErr w:type="spellEnd"/>
      <w:r>
        <w:t xml:space="preserve"> </w:t>
      </w:r>
      <w:proofErr w:type="spellStart"/>
      <w:r>
        <w:t>sguil</w:t>
      </w:r>
      <w:proofErr w:type="spellEnd"/>
      <w:r>
        <w:t xml:space="preserve">  2133 Aug 18 14:03 conn.log</w:t>
      </w:r>
    </w:p>
    <w:p w14:paraId="185C6AB3" w14:textId="77777777" w:rsidR="000F33AD" w:rsidRDefault="000F33AD" w:rsidP="000F33AD">
      <w:pPr>
        <w:pStyle w:val="CMDOutput"/>
      </w:pPr>
      <w:r>
        <w:t>-</w:t>
      </w:r>
      <w:proofErr w:type="spellStart"/>
      <w:proofErr w:type="gramStart"/>
      <w:r>
        <w:t>rw</w:t>
      </w:r>
      <w:proofErr w:type="spellEnd"/>
      <w:r>
        <w:t>-</w:t>
      </w:r>
      <w:proofErr w:type="spellStart"/>
      <w:proofErr w:type="gramEnd"/>
      <w:r>
        <w:t>rw</w:t>
      </w:r>
      <w:proofErr w:type="spellEnd"/>
      <w:r>
        <w:t xml:space="preserve">-r-- 1 </w:t>
      </w:r>
      <w:proofErr w:type="spellStart"/>
      <w:r>
        <w:t>sguil</w:t>
      </w:r>
      <w:proofErr w:type="spellEnd"/>
      <w:r>
        <w:t xml:space="preserve"> </w:t>
      </w:r>
      <w:proofErr w:type="spellStart"/>
      <w:r>
        <w:t>sguil</w:t>
      </w:r>
      <w:proofErr w:type="spellEnd"/>
      <w:r>
        <w:t xml:space="preserve">  2028 Aug 18 14:16 stats.log</w:t>
      </w:r>
    </w:p>
    <w:p w14:paraId="2C76231B" w14:textId="77777777" w:rsidR="000F33AD" w:rsidRDefault="000F33AD" w:rsidP="000F33AD">
      <w:pPr>
        <w:pStyle w:val="CMDOutput"/>
      </w:pPr>
      <w:r>
        <w:t>-</w:t>
      </w:r>
      <w:proofErr w:type="spellStart"/>
      <w:r>
        <w:t>rw</w:t>
      </w:r>
      <w:proofErr w:type="spellEnd"/>
      <w:r>
        <w:t>-</w:t>
      </w:r>
      <w:proofErr w:type="spellStart"/>
      <w:r>
        <w:t>rw</w:t>
      </w:r>
      <w:proofErr w:type="spellEnd"/>
      <w:r>
        <w:t xml:space="preserve">-r-- 1 </w:t>
      </w:r>
      <w:proofErr w:type="spellStart"/>
      <w:r>
        <w:t>sguil</w:t>
      </w:r>
      <w:proofErr w:type="spellEnd"/>
      <w:r>
        <w:t xml:space="preserve"> </w:t>
      </w:r>
      <w:proofErr w:type="spellStart"/>
      <w:r>
        <w:t>sguil</w:t>
      </w:r>
      <w:proofErr w:type="spellEnd"/>
      <w:r>
        <w:t xml:space="preserve">    40 Aug 18 14:00 stderr.log</w:t>
      </w:r>
    </w:p>
    <w:p w14:paraId="37EC2166" w14:textId="4B2D80A0" w:rsidR="009C15E6" w:rsidRPr="00B77065" w:rsidRDefault="000F33AD" w:rsidP="000F33AD">
      <w:pPr>
        <w:pStyle w:val="CMDOutput"/>
        <w:rPr>
          <w:lang w:val="pt-BR"/>
        </w:rPr>
      </w:pPr>
      <w:r>
        <w:t>-</w:t>
      </w:r>
      <w:proofErr w:type="spellStart"/>
      <w:r>
        <w:t>rw</w:t>
      </w:r>
      <w:proofErr w:type="spellEnd"/>
      <w:r>
        <w:t>-</w:t>
      </w:r>
      <w:proofErr w:type="spellStart"/>
      <w:r>
        <w:t>rw</w:t>
      </w:r>
      <w:proofErr w:type="spellEnd"/>
      <w:r>
        <w:t xml:space="preserve">-r-- 1 </w:t>
      </w:r>
      <w:proofErr w:type="spellStart"/>
      <w:r>
        <w:t>sguil</w:t>
      </w:r>
      <w:proofErr w:type="spellEnd"/>
      <w:r>
        <w:t xml:space="preserve"> </w:t>
      </w:r>
      <w:proofErr w:type="spellStart"/>
      <w:r>
        <w:t>sguil</w:t>
      </w:r>
      <w:proofErr w:type="spellEnd"/>
      <w:r>
        <w:t xml:space="preserve">   188 Aug 18 13:46 stdout.log</w:t>
      </w:r>
    </w:p>
    <w:p w14:paraId="297EC22B" w14:textId="78CA170D" w:rsidR="009C15E6" w:rsidRDefault="009C15E6" w:rsidP="000F33AD">
      <w:pPr>
        <w:pStyle w:val="CMD"/>
        <w:rPr>
          <w:lang w:val="pt-BR"/>
        </w:rPr>
      </w:pPr>
      <w:r w:rsidRPr="00B77065">
        <w:rPr>
          <w:lang w:val="pt-BR"/>
        </w:rPr>
        <w:t>analyst@SecOnion:/nsm/bro/logs/current$</w:t>
      </w:r>
    </w:p>
    <w:p w14:paraId="73D798E3" w14:textId="77777777" w:rsidR="00786C81" w:rsidRDefault="00786C81" w:rsidP="00786C81">
      <w:pPr>
        <w:pStyle w:val="StepHead"/>
      </w:pPr>
      <w:r>
        <w:t>Snort Logs</w:t>
      </w:r>
    </w:p>
    <w:p w14:paraId="294C3E87" w14:textId="653E853A" w:rsidR="00AB5198" w:rsidRDefault="00F251B6" w:rsidP="00474DDE">
      <w:pPr>
        <w:pStyle w:val="SubStepAlpha"/>
      </w:pPr>
      <w:r>
        <w:t xml:space="preserve">Snort logs can be found at </w:t>
      </w:r>
      <w:r w:rsidRPr="00F251B6">
        <w:rPr>
          <w:b/>
        </w:rPr>
        <w:t>/</w:t>
      </w:r>
      <w:proofErr w:type="spellStart"/>
      <w:r w:rsidRPr="00F251B6">
        <w:rPr>
          <w:b/>
        </w:rPr>
        <w:t>nsm</w:t>
      </w:r>
      <w:proofErr w:type="spellEnd"/>
      <w:r w:rsidRPr="00F251B6">
        <w:rPr>
          <w:b/>
        </w:rPr>
        <w:t>/</w:t>
      </w:r>
      <w:proofErr w:type="spellStart"/>
      <w:r w:rsidRPr="00F251B6">
        <w:rPr>
          <w:b/>
        </w:rPr>
        <w:t>sensor_data</w:t>
      </w:r>
      <w:proofErr w:type="spellEnd"/>
      <w:r w:rsidRPr="00F251B6">
        <w:rPr>
          <w:b/>
        </w:rPr>
        <w:t>/</w:t>
      </w:r>
      <w:r>
        <w:t xml:space="preserve">. </w:t>
      </w:r>
      <w:r w:rsidR="00AB5198">
        <w:t>Change directory as follows.</w:t>
      </w:r>
    </w:p>
    <w:p w14:paraId="47BF72D9" w14:textId="77777777" w:rsidR="00AB5198" w:rsidRDefault="00AB5198" w:rsidP="00BB1B5D">
      <w:pPr>
        <w:pStyle w:val="CMD"/>
      </w:pPr>
      <w:proofErr w:type="spellStart"/>
      <w:r>
        <w:t>analyst@SecOnion</w:t>
      </w:r>
      <w:proofErr w:type="spellEnd"/>
      <w:r>
        <w:t>:/</w:t>
      </w:r>
      <w:proofErr w:type="spellStart"/>
      <w:r>
        <w:t>nsm</w:t>
      </w:r>
      <w:proofErr w:type="spellEnd"/>
      <w:r>
        <w:t xml:space="preserve">/bro/logs/current$ </w:t>
      </w:r>
      <w:r w:rsidRPr="00B038B8">
        <w:rPr>
          <w:b/>
        </w:rPr>
        <w:t>cd /</w:t>
      </w:r>
      <w:proofErr w:type="spellStart"/>
      <w:r w:rsidRPr="00B038B8">
        <w:rPr>
          <w:b/>
        </w:rPr>
        <w:t>nsm</w:t>
      </w:r>
      <w:proofErr w:type="spellEnd"/>
      <w:r w:rsidRPr="00B038B8">
        <w:rPr>
          <w:b/>
        </w:rPr>
        <w:t>/</w:t>
      </w:r>
      <w:proofErr w:type="spellStart"/>
      <w:r w:rsidRPr="00B038B8">
        <w:rPr>
          <w:b/>
        </w:rPr>
        <w:t>sensor_data</w:t>
      </w:r>
      <w:proofErr w:type="spellEnd"/>
    </w:p>
    <w:p w14:paraId="621BF2CD" w14:textId="16A5DB42" w:rsidR="00AB5198" w:rsidRDefault="00AB5198" w:rsidP="00BB1B5D">
      <w:pPr>
        <w:pStyle w:val="CMDOutput"/>
      </w:pPr>
      <w:proofErr w:type="spellStart"/>
      <w:r>
        <w:t>analyst@SecOnion</w:t>
      </w:r>
      <w:proofErr w:type="spellEnd"/>
      <w:r>
        <w:t>:/</w:t>
      </w:r>
      <w:proofErr w:type="spellStart"/>
      <w:r>
        <w:t>nsm</w:t>
      </w:r>
      <w:proofErr w:type="spellEnd"/>
      <w:r>
        <w:t>/</w:t>
      </w:r>
      <w:proofErr w:type="spellStart"/>
      <w:r>
        <w:t>sensor_data</w:t>
      </w:r>
      <w:proofErr w:type="spellEnd"/>
      <w:r>
        <w:t>$</w:t>
      </w:r>
    </w:p>
    <w:p w14:paraId="5E2ACB75" w14:textId="3E70668C" w:rsidR="00AB5198" w:rsidRDefault="00AB5198" w:rsidP="00AB5198">
      <w:pPr>
        <w:pStyle w:val="SubStepAlpha"/>
      </w:pPr>
      <w:r w:rsidRPr="00AB5198">
        <w:t>Use the ls -l command to see al</w:t>
      </w:r>
      <w:r>
        <w:t>l the log files generated by Snort.</w:t>
      </w:r>
    </w:p>
    <w:p w14:paraId="6EABD2FA" w14:textId="77777777" w:rsidR="00F251B6" w:rsidRPr="00F251B6" w:rsidRDefault="00F251B6" w:rsidP="00B038B8">
      <w:pPr>
        <w:pStyle w:val="CMD"/>
      </w:pPr>
      <w:proofErr w:type="spellStart"/>
      <w:r w:rsidRPr="00F251B6">
        <w:t>analyst@SecOnion</w:t>
      </w:r>
      <w:proofErr w:type="spellEnd"/>
      <w:r w:rsidRPr="00F251B6">
        <w:t>:/</w:t>
      </w:r>
      <w:proofErr w:type="spellStart"/>
      <w:r w:rsidRPr="00F251B6">
        <w:t>nsm</w:t>
      </w:r>
      <w:proofErr w:type="spellEnd"/>
      <w:r w:rsidRPr="00F251B6">
        <w:t>/</w:t>
      </w:r>
      <w:proofErr w:type="spellStart"/>
      <w:r w:rsidRPr="00F251B6">
        <w:t>sensor_data</w:t>
      </w:r>
      <w:proofErr w:type="spellEnd"/>
      <w:r w:rsidRPr="00F251B6">
        <w:t xml:space="preserve">$ </w:t>
      </w:r>
      <w:r w:rsidRPr="00F251B6">
        <w:rPr>
          <w:b/>
        </w:rPr>
        <w:t>ls -l</w:t>
      </w:r>
    </w:p>
    <w:p w14:paraId="50C9A67F" w14:textId="77777777" w:rsidR="00F251B6" w:rsidRPr="00F251B6" w:rsidRDefault="00F251B6" w:rsidP="00F251B6">
      <w:pPr>
        <w:pStyle w:val="CMDOutput"/>
      </w:pPr>
      <w:r w:rsidRPr="00F251B6">
        <w:t>total 16</w:t>
      </w:r>
    </w:p>
    <w:p w14:paraId="630542B5" w14:textId="77777777" w:rsidR="00F251B6" w:rsidRPr="00F251B6" w:rsidRDefault="00F251B6" w:rsidP="00F251B6">
      <w:pPr>
        <w:pStyle w:val="CMDOutput"/>
      </w:pPr>
      <w:proofErr w:type="spellStart"/>
      <w:r w:rsidRPr="00F251B6">
        <w:t>drwxrwxr-x</w:t>
      </w:r>
      <w:proofErr w:type="spellEnd"/>
      <w:r w:rsidRPr="00F251B6">
        <w:t xml:space="preserve"> 7 </w:t>
      </w:r>
      <w:proofErr w:type="spellStart"/>
      <w:r w:rsidRPr="00F251B6">
        <w:t>sguil</w:t>
      </w:r>
      <w:proofErr w:type="spellEnd"/>
      <w:r w:rsidRPr="00F251B6">
        <w:t xml:space="preserve"> </w:t>
      </w:r>
      <w:proofErr w:type="spellStart"/>
      <w:r w:rsidRPr="00F251B6">
        <w:t>sguil</w:t>
      </w:r>
      <w:proofErr w:type="spellEnd"/>
      <w:r w:rsidRPr="00F251B6">
        <w:t xml:space="preserve"> 4096 Jun 19 23:16 seconion-eth0</w:t>
      </w:r>
    </w:p>
    <w:p w14:paraId="5BDCFB29" w14:textId="77777777" w:rsidR="00F251B6" w:rsidRPr="00F251B6" w:rsidRDefault="00F251B6" w:rsidP="00F251B6">
      <w:pPr>
        <w:pStyle w:val="CMDOutput"/>
      </w:pPr>
      <w:proofErr w:type="spellStart"/>
      <w:r w:rsidRPr="00F251B6">
        <w:t>drwxrwxr-x</w:t>
      </w:r>
      <w:proofErr w:type="spellEnd"/>
      <w:r w:rsidRPr="00F251B6">
        <w:t xml:space="preserve"> 7 </w:t>
      </w:r>
      <w:proofErr w:type="spellStart"/>
      <w:r w:rsidRPr="00F251B6">
        <w:t>sguil</w:t>
      </w:r>
      <w:proofErr w:type="spellEnd"/>
      <w:r w:rsidRPr="00F251B6">
        <w:t xml:space="preserve"> </w:t>
      </w:r>
      <w:proofErr w:type="spellStart"/>
      <w:r w:rsidRPr="00F251B6">
        <w:t>sguil</w:t>
      </w:r>
      <w:proofErr w:type="spellEnd"/>
      <w:r w:rsidRPr="00F251B6">
        <w:t xml:space="preserve"> 4096 Jun 19 23:16 seconion-eth1</w:t>
      </w:r>
    </w:p>
    <w:p w14:paraId="479C32D4" w14:textId="77777777" w:rsidR="00F251B6" w:rsidRPr="00F251B6" w:rsidRDefault="00F251B6" w:rsidP="00F251B6">
      <w:pPr>
        <w:pStyle w:val="CMDOutput"/>
      </w:pPr>
      <w:proofErr w:type="spellStart"/>
      <w:r w:rsidRPr="00F251B6">
        <w:t>drwxrwxr-x</w:t>
      </w:r>
      <w:proofErr w:type="spellEnd"/>
      <w:r w:rsidRPr="00F251B6">
        <w:t xml:space="preserve"> 7 </w:t>
      </w:r>
      <w:proofErr w:type="spellStart"/>
      <w:r w:rsidRPr="00F251B6">
        <w:t>sguil</w:t>
      </w:r>
      <w:proofErr w:type="spellEnd"/>
      <w:r w:rsidRPr="00F251B6">
        <w:t xml:space="preserve"> </w:t>
      </w:r>
      <w:proofErr w:type="spellStart"/>
      <w:r w:rsidRPr="00F251B6">
        <w:t>sguil</w:t>
      </w:r>
      <w:proofErr w:type="spellEnd"/>
      <w:r w:rsidRPr="00F251B6">
        <w:t xml:space="preserve"> 4096 Jun 19 23:16 seconion-eth2</w:t>
      </w:r>
    </w:p>
    <w:p w14:paraId="4E56CE2D" w14:textId="77777777" w:rsidR="00F251B6" w:rsidRPr="00F251B6" w:rsidRDefault="00F251B6" w:rsidP="00F251B6">
      <w:pPr>
        <w:pStyle w:val="CMDOutput"/>
      </w:pPr>
      <w:proofErr w:type="spellStart"/>
      <w:r w:rsidRPr="00F251B6">
        <w:t>drwxrwxr-x</w:t>
      </w:r>
      <w:proofErr w:type="spellEnd"/>
      <w:r w:rsidRPr="00F251B6">
        <w:t xml:space="preserve"> 5 </w:t>
      </w:r>
      <w:proofErr w:type="spellStart"/>
      <w:r w:rsidRPr="00F251B6">
        <w:t>sguil</w:t>
      </w:r>
      <w:proofErr w:type="spellEnd"/>
      <w:r w:rsidRPr="00F251B6">
        <w:t xml:space="preserve"> </w:t>
      </w:r>
      <w:proofErr w:type="spellStart"/>
      <w:r w:rsidRPr="00F251B6">
        <w:t>sguil</w:t>
      </w:r>
      <w:proofErr w:type="spellEnd"/>
      <w:r w:rsidRPr="00F251B6">
        <w:t xml:space="preserve"> 4096 Jun 19 23:08 seconion-eth3</w:t>
      </w:r>
    </w:p>
    <w:p w14:paraId="1CE02F7F" w14:textId="7330620C" w:rsidR="00786C81" w:rsidRDefault="00F251B6" w:rsidP="000F33AD">
      <w:pPr>
        <w:pStyle w:val="CMD"/>
        <w:rPr>
          <w:lang w:val="pt-BR"/>
        </w:rPr>
      </w:pPr>
      <w:r w:rsidRPr="00F251B6">
        <w:rPr>
          <w:lang w:val="pt-BR"/>
        </w:rPr>
        <w:t>analyst@SecOnion:/nsm/sensor_data$</w:t>
      </w:r>
    </w:p>
    <w:p w14:paraId="31CD4DBF" w14:textId="62E3AAD9" w:rsidR="00AB5198" w:rsidRDefault="00AB5198" w:rsidP="00AB5198">
      <w:pPr>
        <w:pStyle w:val="SubStepAlpha"/>
      </w:pPr>
      <w:r>
        <w:t xml:space="preserve">Notice that Security Onion separates files based on the interface. </w:t>
      </w:r>
      <w:r w:rsidR="00677725">
        <w:t>Because</w:t>
      </w:r>
      <w:r>
        <w:t xml:space="preserve"> the </w:t>
      </w:r>
      <w:r w:rsidRPr="000F293E">
        <w:rPr>
          <w:b/>
        </w:rPr>
        <w:t>Security Onion</w:t>
      </w:r>
      <w:r w:rsidR="000F293E" w:rsidRPr="000F293E">
        <w:rPr>
          <w:b/>
        </w:rPr>
        <w:t xml:space="preserve"> VM</w:t>
      </w:r>
      <w:r>
        <w:t xml:space="preserve"> image has four interfaces, four directories are kept. Use the </w:t>
      </w:r>
      <w:r>
        <w:rPr>
          <w:b/>
        </w:rPr>
        <w:t xml:space="preserve">ls –l seconion-eth0 </w:t>
      </w:r>
      <w:r>
        <w:t>command to see the files generated by the ethernet 0 interface.</w:t>
      </w:r>
    </w:p>
    <w:p w14:paraId="51D5C1B7" w14:textId="77777777" w:rsidR="00F251B6" w:rsidRPr="00F251B6" w:rsidRDefault="00F251B6" w:rsidP="00B038B8">
      <w:pPr>
        <w:pStyle w:val="CMD"/>
        <w:rPr>
          <w:b/>
        </w:rPr>
      </w:pPr>
      <w:proofErr w:type="spellStart"/>
      <w:r w:rsidRPr="00F251B6">
        <w:t>analyst@SecOnion</w:t>
      </w:r>
      <w:proofErr w:type="spellEnd"/>
      <w:r w:rsidRPr="00F251B6">
        <w:t>:/</w:t>
      </w:r>
      <w:proofErr w:type="spellStart"/>
      <w:r w:rsidRPr="00F251B6">
        <w:t>nsm</w:t>
      </w:r>
      <w:proofErr w:type="spellEnd"/>
      <w:r w:rsidRPr="00F251B6">
        <w:t>/</w:t>
      </w:r>
      <w:proofErr w:type="spellStart"/>
      <w:r w:rsidRPr="00F251B6">
        <w:t>sensor_data</w:t>
      </w:r>
      <w:proofErr w:type="spellEnd"/>
      <w:r w:rsidRPr="00F251B6">
        <w:t xml:space="preserve">$ </w:t>
      </w:r>
      <w:r w:rsidRPr="00F251B6">
        <w:rPr>
          <w:b/>
        </w:rPr>
        <w:t>ls -l seconion-eth0/</w:t>
      </w:r>
    </w:p>
    <w:p w14:paraId="10756E43" w14:textId="77777777" w:rsidR="00F251B6" w:rsidRPr="00F251B6" w:rsidRDefault="00F251B6" w:rsidP="00F251B6">
      <w:pPr>
        <w:pStyle w:val="CMDOutput"/>
      </w:pPr>
      <w:r w:rsidRPr="00F251B6">
        <w:t>total 52</w:t>
      </w:r>
    </w:p>
    <w:p w14:paraId="0413BF95" w14:textId="77777777" w:rsidR="00F251B6" w:rsidRPr="00F251B6" w:rsidRDefault="00F251B6" w:rsidP="00F251B6">
      <w:pPr>
        <w:pStyle w:val="CMDOutput"/>
      </w:pPr>
      <w:proofErr w:type="spellStart"/>
      <w:r w:rsidRPr="00F251B6">
        <w:t>drwxrwxr-</w:t>
      </w:r>
      <w:proofErr w:type="gramStart"/>
      <w:r w:rsidRPr="00F251B6">
        <w:t>x</w:t>
      </w:r>
      <w:proofErr w:type="spellEnd"/>
      <w:r w:rsidRPr="00F251B6">
        <w:t xml:space="preserve">  2</w:t>
      </w:r>
      <w:proofErr w:type="gramEnd"/>
      <w:r w:rsidRPr="00F251B6">
        <w:t xml:space="preserve"> </w:t>
      </w:r>
      <w:proofErr w:type="spellStart"/>
      <w:r w:rsidRPr="00F251B6">
        <w:t>sguil</w:t>
      </w:r>
      <w:proofErr w:type="spellEnd"/>
      <w:r w:rsidRPr="00F251B6">
        <w:t xml:space="preserve"> </w:t>
      </w:r>
      <w:proofErr w:type="spellStart"/>
      <w:r w:rsidRPr="00F251B6">
        <w:t>sguil</w:t>
      </w:r>
      <w:proofErr w:type="spellEnd"/>
      <w:r w:rsidRPr="00F251B6">
        <w:t xml:space="preserve">  4096 Jun 19 23:09 </w:t>
      </w:r>
      <w:proofErr w:type="spellStart"/>
      <w:r w:rsidRPr="00F251B6">
        <w:t>argus</w:t>
      </w:r>
      <w:proofErr w:type="spellEnd"/>
    </w:p>
    <w:p w14:paraId="04A9764C" w14:textId="77777777" w:rsidR="00F251B6" w:rsidRPr="00F251B6" w:rsidRDefault="00F251B6" w:rsidP="00F251B6">
      <w:pPr>
        <w:pStyle w:val="CMDOutput"/>
      </w:pPr>
      <w:proofErr w:type="spellStart"/>
      <w:proofErr w:type="gramStart"/>
      <w:r w:rsidRPr="00F251B6">
        <w:t>drwxrwxr-x</w:t>
      </w:r>
      <w:proofErr w:type="spellEnd"/>
      <w:proofErr w:type="gramEnd"/>
      <w:r w:rsidRPr="00F251B6">
        <w:t xml:space="preserve"> 10 </w:t>
      </w:r>
      <w:proofErr w:type="spellStart"/>
      <w:r w:rsidRPr="00F251B6">
        <w:t>sguil</w:t>
      </w:r>
      <w:proofErr w:type="spellEnd"/>
      <w:r w:rsidRPr="00F251B6">
        <w:t xml:space="preserve"> </w:t>
      </w:r>
      <w:proofErr w:type="spellStart"/>
      <w:r w:rsidRPr="00F251B6">
        <w:t>sguil</w:t>
      </w:r>
      <w:proofErr w:type="spellEnd"/>
      <w:r w:rsidRPr="00F251B6">
        <w:t xml:space="preserve">  4096 Jul  7 12:09 </w:t>
      </w:r>
      <w:proofErr w:type="spellStart"/>
      <w:r w:rsidRPr="00F251B6">
        <w:t>dailylogs</w:t>
      </w:r>
      <w:proofErr w:type="spellEnd"/>
    </w:p>
    <w:p w14:paraId="742BF9CE" w14:textId="77777777" w:rsidR="00F251B6" w:rsidRPr="00F251B6" w:rsidRDefault="00F251B6" w:rsidP="00F251B6">
      <w:pPr>
        <w:pStyle w:val="CMDOutput"/>
      </w:pPr>
      <w:proofErr w:type="spellStart"/>
      <w:r w:rsidRPr="00F251B6">
        <w:t>drwxrwxr-</w:t>
      </w:r>
      <w:proofErr w:type="gramStart"/>
      <w:r w:rsidRPr="00F251B6">
        <w:t>x</w:t>
      </w:r>
      <w:proofErr w:type="spellEnd"/>
      <w:r w:rsidRPr="00F251B6">
        <w:t xml:space="preserve">  2</w:t>
      </w:r>
      <w:proofErr w:type="gramEnd"/>
      <w:r w:rsidRPr="00F251B6">
        <w:t xml:space="preserve"> </w:t>
      </w:r>
      <w:proofErr w:type="spellStart"/>
      <w:r w:rsidRPr="00F251B6">
        <w:t>sguil</w:t>
      </w:r>
      <w:proofErr w:type="spellEnd"/>
      <w:r w:rsidRPr="00F251B6">
        <w:t xml:space="preserve"> </w:t>
      </w:r>
      <w:proofErr w:type="spellStart"/>
      <w:r w:rsidRPr="00F251B6">
        <w:t>sguil</w:t>
      </w:r>
      <w:proofErr w:type="spellEnd"/>
      <w:r w:rsidRPr="00F251B6">
        <w:t xml:space="preserve">  4096 Jun 19 23:08 </w:t>
      </w:r>
      <w:proofErr w:type="spellStart"/>
      <w:r w:rsidRPr="00F251B6">
        <w:t>portscans</w:t>
      </w:r>
      <w:proofErr w:type="spellEnd"/>
    </w:p>
    <w:p w14:paraId="561B3684" w14:textId="77777777" w:rsidR="00F251B6" w:rsidRPr="00F251B6" w:rsidRDefault="00F251B6" w:rsidP="00F251B6">
      <w:pPr>
        <w:pStyle w:val="CMDOutput"/>
      </w:pPr>
      <w:proofErr w:type="spellStart"/>
      <w:r w:rsidRPr="00F251B6">
        <w:t>drwxrwxr-</w:t>
      </w:r>
      <w:proofErr w:type="gramStart"/>
      <w:r w:rsidRPr="00F251B6">
        <w:t>x</w:t>
      </w:r>
      <w:proofErr w:type="spellEnd"/>
      <w:r w:rsidRPr="00F251B6">
        <w:t xml:space="preserve">  2</w:t>
      </w:r>
      <w:proofErr w:type="gramEnd"/>
      <w:r w:rsidRPr="00F251B6">
        <w:t xml:space="preserve"> </w:t>
      </w:r>
      <w:proofErr w:type="spellStart"/>
      <w:r w:rsidRPr="00F251B6">
        <w:t>sguil</w:t>
      </w:r>
      <w:proofErr w:type="spellEnd"/>
      <w:r w:rsidRPr="00F251B6">
        <w:t xml:space="preserve"> </w:t>
      </w:r>
      <w:proofErr w:type="spellStart"/>
      <w:r w:rsidRPr="00F251B6">
        <w:t>sguil</w:t>
      </w:r>
      <w:proofErr w:type="spellEnd"/>
      <w:r w:rsidRPr="00F251B6">
        <w:t xml:space="preserve">  4096 Jun 19 23:08 </w:t>
      </w:r>
      <w:proofErr w:type="spellStart"/>
      <w:r w:rsidRPr="00F251B6">
        <w:t>sancp</w:t>
      </w:r>
      <w:proofErr w:type="spellEnd"/>
    </w:p>
    <w:p w14:paraId="6D074855" w14:textId="77777777" w:rsidR="00F251B6" w:rsidRPr="00F251B6" w:rsidRDefault="00F251B6" w:rsidP="00F251B6">
      <w:pPr>
        <w:pStyle w:val="CMDOutput"/>
      </w:pPr>
      <w:proofErr w:type="spellStart"/>
      <w:r w:rsidRPr="00F251B6">
        <w:t>drwxr</w:t>
      </w:r>
      <w:proofErr w:type="spellEnd"/>
      <w:r w:rsidRPr="00F251B6">
        <w:t>-</w:t>
      </w:r>
      <w:proofErr w:type="spellStart"/>
      <w:r w:rsidRPr="00F251B6">
        <w:t>xr-</w:t>
      </w:r>
      <w:proofErr w:type="gramStart"/>
      <w:r w:rsidRPr="00F251B6">
        <w:t>x</w:t>
      </w:r>
      <w:proofErr w:type="spellEnd"/>
      <w:r w:rsidRPr="00F251B6">
        <w:t xml:space="preserve">  2</w:t>
      </w:r>
      <w:proofErr w:type="gramEnd"/>
      <w:r w:rsidRPr="00F251B6">
        <w:t xml:space="preserve"> </w:t>
      </w:r>
      <w:proofErr w:type="spellStart"/>
      <w:r w:rsidRPr="00F251B6">
        <w:t>sguil</w:t>
      </w:r>
      <w:proofErr w:type="spellEnd"/>
      <w:r w:rsidRPr="00F251B6">
        <w:t xml:space="preserve"> </w:t>
      </w:r>
      <w:proofErr w:type="spellStart"/>
      <w:r w:rsidRPr="00F251B6">
        <w:t>sguil</w:t>
      </w:r>
      <w:proofErr w:type="spellEnd"/>
      <w:r w:rsidRPr="00F251B6">
        <w:t xml:space="preserve">  4096 Jul  7 12:12 snort-1</w:t>
      </w:r>
    </w:p>
    <w:p w14:paraId="4B6ED1AD" w14:textId="77777777" w:rsidR="00F251B6" w:rsidRPr="00F251B6" w:rsidRDefault="00F251B6" w:rsidP="00F251B6">
      <w:pPr>
        <w:pStyle w:val="CMDOutput"/>
      </w:pPr>
      <w:r w:rsidRPr="00F251B6">
        <w:t>-</w:t>
      </w:r>
      <w:proofErr w:type="spellStart"/>
      <w:proofErr w:type="gramStart"/>
      <w:r w:rsidRPr="00F251B6">
        <w:t>rw</w:t>
      </w:r>
      <w:proofErr w:type="spellEnd"/>
      <w:r w:rsidRPr="00F251B6">
        <w:t>-</w:t>
      </w:r>
      <w:proofErr w:type="gramEnd"/>
      <w:r w:rsidRPr="00F251B6">
        <w:t xml:space="preserve">r--r--  1 </w:t>
      </w:r>
      <w:proofErr w:type="spellStart"/>
      <w:r w:rsidRPr="00F251B6">
        <w:t>sguil</w:t>
      </w:r>
      <w:proofErr w:type="spellEnd"/>
      <w:r w:rsidRPr="00F251B6">
        <w:t xml:space="preserve"> </w:t>
      </w:r>
      <w:proofErr w:type="spellStart"/>
      <w:r w:rsidRPr="00F251B6">
        <w:t>sguil</w:t>
      </w:r>
      <w:proofErr w:type="spellEnd"/>
      <w:r w:rsidRPr="00F251B6">
        <w:t xml:space="preserve"> 27566 Jul  7 12:12 snort-1.stats</w:t>
      </w:r>
    </w:p>
    <w:p w14:paraId="756EA9CB" w14:textId="77777777" w:rsidR="00F251B6" w:rsidRPr="00F251B6" w:rsidRDefault="00F251B6" w:rsidP="00F251B6">
      <w:pPr>
        <w:pStyle w:val="CMDOutput"/>
      </w:pPr>
      <w:r w:rsidRPr="00F251B6">
        <w:t>-</w:t>
      </w:r>
      <w:proofErr w:type="spellStart"/>
      <w:proofErr w:type="gramStart"/>
      <w:r w:rsidRPr="00F251B6">
        <w:t>rw</w:t>
      </w:r>
      <w:proofErr w:type="spellEnd"/>
      <w:r w:rsidRPr="00F251B6">
        <w:t>-</w:t>
      </w:r>
      <w:proofErr w:type="gramEnd"/>
      <w:r w:rsidRPr="00F251B6">
        <w:t xml:space="preserve">r--r--  1 root  </w:t>
      </w:r>
      <w:proofErr w:type="spellStart"/>
      <w:r w:rsidRPr="00F251B6">
        <w:t>root</w:t>
      </w:r>
      <w:proofErr w:type="spellEnd"/>
      <w:r w:rsidRPr="00F251B6">
        <w:t xml:space="preserve">      0 Jun 19 23:08 </w:t>
      </w:r>
      <w:proofErr w:type="spellStart"/>
      <w:r w:rsidRPr="00F251B6">
        <w:t>snort.stats</w:t>
      </w:r>
      <w:proofErr w:type="spellEnd"/>
    </w:p>
    <w:p w14:paraId="203A9E89" w14:textId="3174C9AE" w:rsidR="00F251B6" w:rsidRDefault="00F251B6" w:rsidP="00C8140F">
      <w:pPr>
        <w:pStyle w:val="CMD"/>
        <w:rPr>
          <w:lang w:val="pt-BR"/>
        </w:rPr>
      </w:pPr>
      <w:r w:rsidRPr="00F251B6">
        <w:rPr>
          <w:lang w:val="pt-BR"/>
        </w:rPr>
        <w:t>analyst@SecOnion:/nsm/sensor_data$</w:t>
      </w:r>
    </w:p>
    <w:p w14:paraId="6869F8A4" w14:textId="499E9875" w:rsidR="00F251B6" w:rsidRDefault="00F251B6" w:rsidP="00F251B6">
      <w:pPr>
        <w:pStyle w:val="StepHead"/>
        <w:rPr>
          <w:lang w:val="pt-BR"/>
        </w:rPr>
      </w:pPr>
      <w:r>
        <w:rPr>
          <w:lang w:val="pt-BR"/>
        </w:rPr>
        <w:lastRenderedPageBreak/>
        <w:t>Various Logs</w:t>
      </w:r>
    </w:p>
    <w:p w14:paraId="569763DB" w14:textId="38A8A4CC" w:rsidR="00491313" w:rsidRDefault="00F251B6" w:rsidP="0060201D">
      <w:pPr>
        <w:pStyle w:val="SubStepAlpha"/>
      </w:pPr>
      <w:r w:rsidRPr="00F251B6">
        <w:t xml:space="preserve">While the </w:t>
      </w:r>
      <w:r w:rsidRPr="00F251B6">
        <w:rPr>
          <w:b/>
        </w:rPr>
        <w:t>/</w:t>
      </w:r>
      <w:proofErr w:type="spellStart"/>
      <w:r w:rsidRPr="00F251B6">
        <w:rPr>
          <w:b/>
        </w:rPr>
        <w:t>nsm</w:t>
      </w:r>
      <w:proofErr w:type="spellEnd"/>
      <w:r w:rsidRPr="00F251B6">
        <w:rPr>
          <w:b/>
        </w:rPr>
        <w:t>/</w:t>
      </w:r>
      <w:r w:rsidRPr="00F251B6">
        <w:t xml:space="preserve"> directory stores so</w:t>
      </w:r>
      <w:r>
        <w:t xml:space="preserve">me logs files, more specific log files can be found under </w:t>
      </w:r>
      <w:r w:rsidRPr="00F251B6">
        <w:rPr>
          <w:b/>
        </w:rPr>
        <w:t>/</w:t>
      </w:r>
      <w:proofErr w:type="spellStart"/>
      <w:r w:rsidRPr="00F251B6">
        <w:rPr>
          <w:b/>
        </w:rPr>
        <w:t>var</w:t>
      </w:r>
      <w:proofErr w:type="spellEnd"/>
      <w:r w:rsidRPr="00F251B6">
        <w:rPr>
          <w:b/>
        </w:rPr>
        <w:t>/log/</w:t>
      </w:r>
      <w:proofErr w:type="spellStart"/>
      <w:r w:rsidRPr="00F251B6">
        <w:rPr>
          <w:b/>
        </w:rPr>
        <w:t>nsm</w:t>
      </w:r>
      <w:proofErr w:type="spellEnd"/>
      <w:r w:rsidRPr="00F251B6">
        <w:rPr>
          <w:b/>
        </w:rPr>
        <w:t>/</w:t>
      </w:r>
      <w:r>
        <w:t xml:space="preserve">. </w:t>
      </w:r>
      <w:r w:rsidR="00491313" w:rsidRPr="00491313">
        <w:t xml:space="preserve">Change directory </w:t>
      </w:r>
      <w:r w:rsidR="0060201D">
        <w:t>and u</w:t>
      </w:r>
      <w:r w:rsidR="00491313" w:rsidRPr="00AB5198">
        <w:t xml:space="preserve">se the </w:t>
      </w:r>
      <w:r w:rsidR="00491313" w:rsidRPr="007F0B20">
        <w:rPr>
          <w:b/>
        </w:rPr>
        <w:t>ls -l</w:t>
      </w:r>
      <w:r w:rsidR="00491313" w:rsidRPr="00AB5198">
        <w:t xml:space="preserve"> command to see al</w:t>
      </w:r>
      <w:r w:rsidR="00491313">
        <w:t>l the log files in the directory.</w:t>
      </w:r>
    </w:p>
    <w:p w14:paraId="21BF371D" w14:textId="77777777" w:rsidR="0060201D" w:rsidRPr="0060201D" w:rsidRDefault="0060201D" w:rsidP="0060201D">
      <w:pPr>
        <w:pStyle w:val="CMD"/>
      </w:pPr>
      <w:proofErr w:type="spellStart"/>
      <w:r w:rsidRPr="00491313">
        <w:t>analyst@SecOnion</w:t>
      </w:r>
      <w:proofErr w:type="spellEnd"/>
      <w:r w:rsidRPr="00491313">
        <w:t>:/</w:t>
      </w:r>
      <w:proofErr w:type="spellStart"/>
      <w:r w:rsidRPr="00491313">
        <w:t>nsm</w:t>
      </w:r>
      <w:proofErr w:type="spellEnd"/>
      <w:r w:rsidRPr="00491313">
        <w:t>/</w:t>
      </w:r>
      <w:proofErr w:type="spellStart"/>
      <w:r w:rsidRPr="00491313">
        <w:t>sensor_data</w:t>
      </w:r>
      <w:proofErr w:type="spellEnd"/>
      <w:r w:rsidRPr="00491313">
        <w:t>$</w:t>
      </w:r>
      <w:r>
        <w:t xml:space="preserve"> </w:t>
      </w:r>
      <w:r w:rsidRPr="0060201D">
        <w:rPr>
          <w:b/>
        </w:rPr>
        <w:t>cd /</w:t>
      </w:r>
      <w:proofErr w:type="spellStart"/>
      <w:r w:rsidRPr="0060201D">
        <w:rPr>
          <w:b/>
        </w:rPr>
        <w:t>var</w:t>
      </w:r>
      <w:proofErr w:type="spellEnd"/>
      <w:r w:rsidRPr="0060201D">
        <w:rPr>
          <w:b/>
        </w:rPr>
        <w:t>/log/</w:t>
      </w:r>
      <w:proofErr w:type="spellStart"/>
      <w:r w:rsidRPr="0060201D">
        <w:rPr>
          <w:b/>
        </w:rPr>
        <w:t>nsm</w:t>
      </w:r>
      <w:proofErr w:type="spellEnd"/>
      <w:r w:rsidRPr="0060201D">
        <w:rPr>
          <w:b/>
        </w:rPr>
        <w:t>/</w:t>
      </w:r>
    </w:p>
    <w:p w14:paraId="0B6ABAF2" w14:textId="77777777" w:rsidR="00F251B6" w:rsidRPr="00F251B6" w:rsidRDefault="00F251B6" w:rsidP="007F0B20">
      <w:pPr>
        <w:pStyle w:val="CMD"/>
        <w:rPr>
          <w:b/>
        </w:rPr>
      </w:pPr>
      <w:proofErr w:type="spellStart"/>
      <w:r>
        <w:t>analyst@SecOnion</w:t>
      </w:r>
      <w:proofErr w:type="spellEnd"/>
      <w:r>
        <w:t>:/</w:t>
      </w:r>
      <w:proofErr w:type="spellStart"/>
      <w:r>
        <w:t>var</w:t>
      </w:r>
      <w:proofErr w:type="spellEnd"/>
      <w:r>
        <w:t>/log/</w:t>
      </w:r>
      <w:proofErr w:type="spellStart"/>
      <w:r>
        <w:t>nsm</w:t>
      </w:r>
      <w:proofErr w:type="spellEnd"/>
      <w:r>
        <w:t xml:space="preserve">$ </w:t>
      </w:r>
      <w:r w:rsidRPr="00F251B6">
        <w:rPr>
          <w:b/>
        </w:rPr>
        <w:t>ls -l</w:t>
      </w:r>
    </w:p>
    <w:p w14:paraId="275614C8" w14:textId="77777777" w:rsidR="0060201D" w:rsidRDefault="0060201D" w:rsidP="0060201D">
      <w:pPr>
        <w:pStyle w:val="CMDOutput"/>
      </w:pPr>
      <w:r>
        <w:t>total 8364</w:t>
      </w:r>
    </w:p>
    <w:p w14:paraId="2C680BC8"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4 Aug 18 14:56 eth0-packets.log</w:t>
      </w:r>
    </w:p>
    <w:p w14:paraId="2E98CA4E"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4 Aug 18 14:56 eth1-packets.log</w:t>
      </w:r>
    </w:p>
    <w:p w14:paraId="3695D33A"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4 Aug 18 14:56 eth2-packets.log</w:t>
      </w:r>
    </w:p>
    <w:p w14:paraId="2CD51716"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182 Aug 18 13:46 ossec_agent.log</w:t>
      </w:r>
    </w:p>
    <w:p w14:paraId="05E3779E"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202 Jul 11 12:02 ossec_agent.log.20170711120202</w:t>
      </w:r>
    </w:p>
    <w:p w14:paraId="0270ACF6"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202 Jul 13 12:02 ossec_agent.log.20170713120201</w:t>
      </w:r>
    </w:p>
    <w:p w14:paraId="37A81490"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202 Jul 14 12:02 ossec_agent.log.20170714120201</w:t>
      </w:r>
    </w:p>
    <w:p w14:paraId="46299ED3"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202 Jul 15 12:02 ossec_agent.log.20170715120202</w:t>
      </w:r>
    </w:p>
    <w:p w14:paraId="45BECC35"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249 Jul 16 12:02 ossec_agent.log.20170716120201</w:t>
      </w:r>
    </w:p>
    <w:p w14:paraId="43ACF900"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202 Jul 17 12:02 ossec_agent.log.20170717120202</w:t>
      </w:r>
    </w:p>
    <w:p w14:paraId="5DD9567B"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202 Jul 28 12:02 ossec_agent.log.20170728120202</w:t>
      </w:r>
    </w:p>
    <w:p w14:paraId="75D79295"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202 Aug  2 12:02 ossec_agent.log.20170802120201</w:t>
      </w:r>
    </w:p>
    <w:p w14:paraId="6A1F5F87"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202 Aug  3 12:02 ossec_agent.log.20170803120202</w:t>
      </w:r>
    </w:p>
    <w:p w14:paraId="50A0B28E"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202 Aug  4 12:02 ossec_agent.log.20170804120201</w:t>
      </w:r>
    </w:p>
    <w:p w14:paraId="3FEEDCBC"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42002 Aug  4 07:33 pulledpork.log</w:t>
      </w:r>
    </w:p>
    <w:p w14:paraId="4996E865" w14:textId="77777777" w:rsidR="0060201D" w:rsidRDefault="0060201D" w:rsidP="0060201D">
      <w:pPr>
        <w:pStyle w:val="CMDOutput"/>
      </w:pPr>
      <w:proofErr w:type="spellStart"/>
      <w:r>
        <w:t>drwxr</w:t>
      </w:r>
      <w:proofErr w:type="spellEnd"/>
      <w:r>
        <w:t>-</w:t>
      </w:r>
      <w:proofErr w:type="spellStart"/>
      <w:r>
        <w:t>xr-x</w:t>
      </w:r>
      <w:proofErr w:type="spellEnd"/>
      <w:r>
        <w:t xml:space="preserve"> 2 </w:t>
      </w:r>
      <w:proofErr w:type="spellStart"/>
      <w:r>
        <w:t>sguil</w:t>
      </w:r>
      <w:proofErr w:type="spellEnd"/>
      <w:r>
        <w:t xml:space="preserve"> </w:t>
      </w:r>
      <w:proofErr w:type="spellStart"/>
      <w:r>
        <w:t>sguil</w:t>
      </w:r>
      <w:proofErr w:type="spellEnd"/>
      <w:r>
        <w:t xml:space="preserve">            4096 Aug 18 13:46 seconion-eth0</w:t>
      </w:r>
    </w:p>
    <w:p w14:paraId="3D5E4B33" w14:textId="77777777" w:rsidR="0060201D" w:rsidRDefault="0060201D" w:rsidP="0060201D">
      <w:pPr>
        <w:pStyle w:val="CMDOutput"/>
      </w:pPr>
      <w:proofErr w:type="spellStart"/>
      <w:r>
        <w:t>drwxr</w:t>
      </w:r>
      <w:proofErr w:type="spellEnd"/>
      <w:r>
        <w:t>-</w:t>
      </w:r>
      <w:proofErr w:type="spellStart"/>
      <w:r>
        <w:t>xr-x</w:t>
      </w:r>
      <w:proofErr w:type="spellEnd"/>
      <w:r>
        <w:t xml:space="preserve"> 2 </w:t>
      </w:r>
      <w:proofErr w:type="spellStart"/>
      <w:r>
        <w:t>sguil</w:t>
      </w:r>
      <w:proofErr w:type="spellEnd"/>
      <w:r>
        <w:t xml:space="preserve"> </w:t>
      </w:r>
      <w:proofErr w:type="spellStart"/>
      <w:r>
        <w:t>sguil</w:t>
      </w:r>
      <w:proofErr w:type="spellEnd"/>
      <w:r>
        <w:t xml:space="preserve">            4096 Aug 18 13:47 seconion-eth1</w:t>
      </w:r>
    </w:p>
    <w:p w14:paraId="6577BB91" w14:textId="77777777" w:rsidR="0060201D" w:rsidRDefault="0060201D" w:rsidP="0060201D">
      <w:pPr>
        <w:pStyle w:val="CMDOutput"/>
      </w:pPr>
      <w:proofErr w:type="spellStart"/>
      <w:r>
        <w:t>drwxr</w:t>
      </w:r>
      <w:proofErr w:type="spellEnd"/>
      <w:r>
        <w:t>-</w:t>
      </w:r>
      <w:proofErr w:type="spellStart"/>
      <w:r>
        <w:t>xr-x</w:t>
      </w:r>
      <w:proofErr w:type="spellEnd"/>
      <w:r>
        <w:t xml:space="preserve"> 2 </w:t>
      </w:r>
      <w:proofErr w:type="spellStart"/>
      <w:r>
        <w:t>sguil</w:t>
      </w:r>
      <w:proofErr w:type="spellEnd"/>
      <w:r>
        <w:t xml:space="preserve"> </w:t>
      </w:r>
      <w:proofErr w:type="spellStart"/>
      <w:r>
        <w:t>sguil</w:t>
      </w:r>
      <w:proofErr w:type="spellEnd"/>
      <w:r>
        <w:t xml:space="preserve">            4096 Aug 18 13:47 seconion-eth2</w:t>
      </w:r>
    </w:p>
    <w:p w14:paraId="3D6393ED" w14:textId="77777777" w:rsidR="0060201D" w:rsidRDefault="0060201D" w:rsidP="0060201D">
      <w:pPr>
        <w:pStyle w:val="CMDOutput"/>
      </w:pPr>
      <w:proofErr w:type="spellStart"/>
      <w:r>
        <w:t>drwxr</w:t>
      </w:r>
      <w:proofErr w:type="spellEnd"/>
      <w:r>
        <w:t>-</w:t>
      </w:r>
      <w:proofErr w:type="spellStart"/>
      <w:r>
        <w:t>xr-x</w:t>
      </w:r>
      <w:proofErr w:type="spellEnd"/>
      <w:r>
        <w:t xml:space="preserve"> 2 </w:t>
      </w:r>
      <w:proofErr w:type="spellStart"/>
      <w:r>
        <w:t>sguil</w:t>
      </w:r>
      <w:proofErr w:type="spellEnd"/>
      <w:r>
        <w:t xml:space="preserve"> </w:t>
      </w:r>
      <w:proofErr w:type="spellStart"/>
      <w:r>
        <w:t>sguil</w:t>
      </w:r>
      <w:proofErr w:type="spellEnd"/>
      <w:r>
        <w:t xml:space="preserve">            4096 Jun 19 23:08 </w:t>
      </w:r>
      <w:proofErr w:type="spellStart"/>
      <w:r>
        <w:t>securityonion</w:t>
      </w:r>
      <w:proofErr w:type="spellEnd"/>
    </w:p>
    <w:p w14:paraId="302EB44E"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1647 Jun 19 23:09 securityonion-elsa-config.log</w:t>
      </w:r>
    </w:p>
    <w:p w14:paraId="0AC7D993"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7708106 Aug 18 14:56 sensor-clean.log</w:t>
      </w:r>
    </w:p>
    <w:p w14:paraId="2FF28996"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1603 Aug  4 00:00 sensor-newday-argus.log</w:t>
      </w:r>
    </w:p>
    <w:p w14:paraId="06950747"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1603 Aug  4 00:00 sensor-newday-http-agent.log</w:t>
      </w:r>
    </w:p>
    <w:p w14:paraId="1E44E2B8"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8875 Aug  4 00:00 sensor-newday-pcap.log</w:t>
      </w:r>
    </w:p>
    <w:p w14:paraId="53BA81F6"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53163 Aug  4 05:01 sguil-db-purge.log</w:t>
      </w:r>
    </w:p>
    <w:p w14:paraId="3518A165"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369738 Aug  4 07:33 sid_changes.log</w:t>
      </w:r>
    </w:p>
    <w:p w14:paraId="0CF4702B" w14:textId="77777777" w:rsidR="0060201D" w:rsidRDefault="0060201D" w:rsidP="0060201D">
      <w:pPr>
        <w:pStyle w:val="CMDOutput"/>
      </w:pPr>
      <w:r>
        <w:t>-</w:t>
      </w:r>
      <w:proofErr w:type="spellStart"/>
      <w:proofErr w:type="gramStart"/>
      <w:r>
        <w:t>rw</w:t>
      </w:r>
      <w:proofErr w:type="spellEnd"/>
      <w:r>
        <w:t>-</w:t>
      </w:r>
      <w:proofErr w:type="gramEnd"/>
      <w:r>
        <w:t xml:space="preserve">r--r-- 1 </w:t>
      </w:r>
      <w:proofErr w:type="spellStart"/>
      <w:r>
        <w:t>sguil</w:t>
      </w:r>
      <w:proofErr w:type="spellEnd"/>
      <w:r>
        <w:t xml:space="preserve"> </w:t>
      </w:r>
      <w:proofErr w:type="spellStart"/>
      <w:r>
        <w:t>sguil</w:t>
      </w:r>
      <w:proofErr w:type="spellEnd"/>
      <w:r>
        <w:t xml:space="preserve">           22598 Aug  8 01:35 so-bro-cron.log</w:t>
      </w:r>
    </w:p>
    <w:p w14:paraId="187FD83F" w14:textId="77777777" w:rsidR="0060201D" w:rsidRDefault="0060201D" w:rsidP="0060201D">
      <w:pPr>
        <w:pStyle w:val="CMDOutput"/>
      </w:pPr>
      <w:proofErr w:type="spellStart"/>
      <w:r>
        <w:t>drwxrwxr-x</w:t>
      </w:r>
      <w:proofErr w:type="spellEnd"/>
      <w:r>
        <w:t xml:space="preserve"> 2 </w:t>
      </w:r>
      <w:proofErr w:type="spellStart"/>
      <w:r>
        <w:t>sguil</w:t>
      </w:r>
      <w:proofErr w:type="spellEnd"/>
      <w:r>
        <w:t xml:space="preserve"> </w:t>
      </w:r>
      <w:proofErr w:type="spellStart"/>
      <w:r>
        <w:t>securityonion</w:t>
      </w:r>
      <w:proofErr w:type="spellEnd"/>
      <w:r>
        <w:t xml:space="preserve">    4096 Jun 19 23:09 so-</w:t>
      </w:r>
      <w:proofErr w:type="spellStart"/>
      <w:r>
        <w:t>elsa</w:t>
      </w:r>
      <w:proofErr w:type="spellEnd"/>
    </w:p>
    <w:p w14:paraId="7B97AC52" w14:textId="77777777" w:rsidR="0060201D" w:rsidRDefault="0060201D" w:rsidP="0060201D">
      <w:pPr>
        <w:pStyle w:val="CMDOutput"/>
      </w:pPr>
      <w:r>
        <w:t>-</w:t>
      </w:r>
      <w:proofErr w:type="spellStart"/>
      <w:r>
        <w:t>rw</w:t>
      </w:r>
      <w:proofErr w:type="spellEnd"/>
      <w:r>
        <w:t xml:space="preserve">------- 1 </w:t>
      </w:r>
      <w:proofErr w:type="spellStart"/>
      <w:r>
        <w:t>sguil</w:t>
      </w:r>
      <w:proofErr w:type="spellEnd"/>
      <w:r>
        <w:t xml:space="preserve"> </w:t>
      </w:r>
      <w:proofErr w:type="spellStart"/>
      <w:r>
        <w:t>sguil</w:t>
      </w:r>
      <w:proofErr w:type="spellEnd"/>
      <w:r>
        <w:t xml:space="preserve">            7535 Jun 19 23:09 sosetup.log</w:t>
      </w:r>
    </w:p>
    <w:p w14:paraId="04BAB1EA"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14046 Jun 19 23:09 sosetup_salt_call.log</w:t>
      </w:r>
    </w:p>
    <w:p w14:paraId="094815AF"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63208 Jun 19 23:09 sphinx_initialization.log</w:t>
      </w:r>
    </w:p>
    <w:p w14:paraId="2D748C7A"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81 Aug 18 14:55 squert-ip2c-5min.log</w:t>
      </w:r>
    </w:p>
    <w:p w14:paraId="6B3DFD1C" w14:textId="77777777" w:rsidR="0060201D"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1079 Jul 16 06:26 squert-ip2c.log</w:t>
      </w:r>
    </w:p>
    <w:p w14:paraId="32A7A6DF" w14:textId="4423FE61" w:rsidR="00491313" w:rsidRDefault="0060201D" w:rsidP="0060201D">
      <w:pPr>
        <w:pStyle w:val="CMDOutput"/>
      </w:pPr>
      <w:r>
        <w:t>-</w:t>
      </w:r>
      <w:proofErr w:type="spellStart"/>
      <w:r>
        <w:t>rw</w:t>
      </w:r>
      <w:proofErr w:type="spellEnd"/>
      <w:r>
        <w:t xml:space="preserve">-r--r-- 1 </w:t>
      </w:r>
      <w:proofErr w:type="spellStart"/>
      <w:r>
        <w:t>sguil</w:t>
      </w:r>
      <w:proofErr w:type="spellEnd"/>
      <w:r>
        <w:t xml:space="preserve"> </w:t>
      </w:r>
      <w:proofErr w:type="spellStart"/>
      <w:r>
        <w:t>sguil</w:t>
      </w:r>
      <w:proofErr w:type="spellEnd"/>
      <w:r>
        <w:t xml:space="preserve">          125964 Aug 18 14:54 watchdog.log</w:t>
      </w:r>
    </w:p>
    <w:p w14:paraId="201884D9" w14:textId="048F7159" w:rsidR="00F251B6" w:rsidRDefault="00491313" w:rsidP="00F251B6">
      <w:pPr>
        <w:pStyle w:val="CMDOutput"/>
      </w:pPr>
      <w:proofErr w:type="spellStart"/>
      <w:r>
        <w:t>analyst@SecOnion</w:t>
      </w:r>
      <w:proofErr w:type="spellEnd"/>
      <w:r>
        <w:t>:/</w:t>
      </w:r>
      <w:proofErr w:type="spellStart"/>
      <w:r>
        <w:t>var</w:t>
      </w:r>
      <w:proofErr w:type="spellEnd"/>
      <w:r>
        <w:t>/log/</w:t>
      </w:r>
      <w:proofErr w:type="spellStart"/>
      <w:r>
        <w:t>nsm</w:t>
      </w:r>
      <w:proofErr w:type="spellEnd"/>
      <w:r>
        <w:t xml:space="preserve">$ </w:t>
      </w:r>
    </w:p>
    <w:p w14:paraId="67AD440F" w14:textId="15A2D1E8" w:rsidR="00F251B6" w:rsidRDefault="00F251B6" w:rsidP="00F251B6">
      <w:pPr>
        <w:pStyle w:val="BodyTextL50"/>
      </w:pPr>
      <w:r>
        <w:t xml:space="preserve">Notice that the directory shown above also contains logs used by secondary tools such as </w:t>
      </w:r>
      <w:r w:rsidR="00491313" w:rsidRPr="00F251B6">
        <w:rPr>
          <w:b/>
        </w:rPr>
        <w:t>OSSEC</w:t>
      </w:r>
      <w:r w:rsidR="00491313">
        <w:t xml:space="preserve">, </w:t>
      </w:r>
      <w:proofErr w:type="spellStart"/>
      <w:r w:rsidR="00491313" w:rsidRPr="00F251B6">
        <w:rPr>
          <w:b/>
        </w:rPr>
        <w:t>Pulledpork</w:t>
      </w:r>
      <w:proofErr w:type="spellEnd"/>
      <w:r w:rsidR="0060201D">
        <w:rPr>
          <w:b/>
        </w:rPr>
        <w:t>,</w:t>
      </w:r>
      <w:r w:rsidR="00491313" w:rsidRPr="00F251B6">
        <w:rPr>
          <w:b/>
        </w:rPr>
        <w:t xml:space="preserve"> </w:t>
      </w:r>
      <w:r w:rsidRPr="00F251B6">
        <w:rPr>
          <w:b/>
        </w:rPr>
        <w:t>Sphinx</w:t>
      </w:r>
      <w:r>
        <w:t>,</w:t>
      </w:r>
      <w:r w:rsidR="00491313">
        <w:t xml:space="preserve"> and</w:t>
      </w:r>
      <w:r>
        <w:t xml:space="preserve"> </w:t>
      </w:r>
      <w:proofErr w:type="spellStart"/>
      <w:r w:rsidRPr="00F251B6">
        <w:rPr>
          <w:b/>
        </w:rPr>
        <w:t>Squert</w:t>
      </w:r>
      <w:proofErr w:type="spellEnd"/>
      <w:r>
        <w:t>.</w:t>
      </w:r>
    </w:p>
    <w:p w14:paraId="3D228AEC" w14:textId="2EC71D75" w:rsidR="00F251B6" w:rsidRDefault="00F251B6" w:rsidP="00F251B6">
      <w:pPr>
        <w:pStyle w:val="SubStepAlpha"/>
      </w:pPr>
      <w:r>
        <w:t>Take some time to Google these secondary tools and answer the questions below:</w:t>
      </w:r>
    </w:p>
    <w:p w14:paraId="5ECDB223" w14:textId="5A9CA44B" w:rsidR="00F251B6" w:rsidRPr="00F251B6" w:rsidRDefault="00F251B6" w:rsidP="009B1946">
      <w:pPr>
        <w:pStyle w:val="SubStepAlpha"/>
        <w:keepNext/>
        <w:numPr>
          <w:ilvl w:val="0"/>
          <w:numId w:val="0"/>
        </w:numPr>
        <w:ind w:left="720"/>
      </w:pPr>
      <w:r>
        <w:lastRenderedPageBreak/>
        <w:t>For each one of the tools listed above, describe the function, importance</w:t>
      </w:r>
      <w:r w:rsidR="008E7D46">
        <w:t>,</w:t>
      </w:r>
      <w:r>
        <w:t xml:space="preserve"> and placement in the security analyst workflow.</w:t>
      </w:r>
    </w:p>
    <w:p w14:paraId="045B91AE" w14:textId="51CB0362" w:rsidR="00F251B6" w:rsidRDefault="00D36B39" w:rsidP="009B1946">
      <w:pPr>
        <w:pStyle w:val="SubStepAlpha"/>
        <w:keepNext/>
        <w:numPr>
          <w:ilvl w:val="0"/>
          <w:numId w:val="0"/>
        </w:numPr>
        <w:ind w:left="720"/>
      </w:pPr>
      <w:r>
        <w:t>____________________________________________________________________________________</w:t>
      </w:r>
    </w:p>
    <w:p w14:paraId="7752D50C" w14:textId="4FB727B4" w:rsidR="00D36B39" w:rsidRDefault="00D36B39" w:rsidP="009B1946">
      <w:pPr>
        <w:pStyle w:val="SubStepAlpha"/>
        <w:keepNext/>
        <w:numPr>
          <w:ilvl w:val="0"/>
          <w:numId w:val="0"/>
        </w:numPr>
        <w:ind w:left="720"/>
      </w:pPr>
      <w:r>
        <w:t>____________________________________________________________________________________</w:t>
      </w:r>
    </w:p>
    <w:p w14:paraId="2FC98F53" w14:textId="293216A6" w:rsidR="00D36B39" w:rsidRDefault="00D36B39" w:rsidP="009B1946">
      <w:pPr>
        <w:pStyle w:val="SubStepAlpha"/>
        <w:keepNext/>
        <w:numPr>
          <w:ilvl w:val="0"/>
          <w:numId w:val="0"/>
        </w:numPr>
        <w:ind w:left="720"/>
      </w:pPr>
      <w:r>
        <w:t>____________________________________________________________________________________</w:t>
      </w:r>
    </w:p>
    <w:p w14:paraId="6D9674F8" w14:textId="0BC69F3F" w:rsidR="00D36B39" w:rsidRDefault="00D36B39" w:rsidP="009B1946">
      <w:pPr>
        <w:pStyle w:val="SubStepAlpha"/>
        <w:keepNext/>
        <w:numPr>
          <w:ilvl w:val="0"/>
          <w:numId w:val="0"/>
        </w:numPr>
        <w:ind w:left="720"/>
      </w:pPr>
      <w:r>
        <w:t>____________________________________________________________________________________</w:t>
      </w:r>
    </w:p>
    <w:p w14:paraId="5BED2586" w14:textId="622C2679" w:rsidR="00D36B39" w:rsidRDefault="00D36B39" w:rsidP="009B1946">
      <w:pPr>
        <w:pStyle w:val="SubStepAlpha"/>
        <w:keepNext/>
        <w:numPr>
          <w:ilvl w:val="0"/>
          <w:numId w:val="0"/>
        </w:numPr>
        <w:ind w:left="720"/>
      </w:pPr>
      <w:r>
        <w:t>____________________________________________________________________________________</w:t>
      </w:r>
    </w:p>
    <w:p w14:paraId="2FBAE303" w14:textId="4CD46B87" w:rsidR="00D36B39" w:rsidRDefault="00D36B39" w:rsidP="009B1946">
      <w:pPr>
        <w:pStyle w:val="SubStepAlpha"/>
        <w:keepNext/>
        <w:numPr>
          <w:ilvl w:val="0"/>
          <w:numId w:val="0"/>
        </w:numPr>
        <w:ind w:left="720"/>
      </w:pPr>
      <w:r>
        <w:t>____________________________________________________________________________________</w:t>
      </w:r>
    </w:p>
    <w:p w14:paraId="15FD11A3" w14:textId="2F9ABE7A" w:rsidR="00D36B39" w:rsidRDefault="00D36B39" w:rsidP="009B1946">
      <w:pPr>
        <w:pStyle w:val="SubStepAlpha"/>
        <w:keepNext/>
        <w:numPr>
          <w:ilvl w:val="0"/>
          <w:numId w:val="0"/>
        </w:numPr>
        <w:ind w:left="720"/>
      </w:pPr>
      <w:r>
        <w:t>____________________________________________________________________________________</w:t>
      </w:r>
    </w:p>
    <w:p w14:paraId="7DB98F19" w14:textId="7DA4BE25" w:rsidR="00D36B39" w:rsidRDefault="00D36B39" w:rsidP="00F251B6">
      <w:pPr>
        <w:pStyle w:val="SubStepAlpha"/>
        <w:numPr>
          <w:ilvl w:val="0"/>
          <w:numId w:val="0"/>
        </w:numPr>
        <w:ind w:left="720"/>
      </w:pPr>
      <w:r>
        <w:t>____________________________________________________________________________________</w:t>
      </w:r>
    </w:p>
    <w:p w14:paraId="2EBE850B" w14:textId="07227CC8" w:rsidR="00A61FA9" w:rsidRDefault="003A4466" w:rsidP="00930B4F">
      <w:pPr>
        <w:pStyle w:val="PartHead"/>
      </w:pPr>
      <w:bookmarkStart w:id="5" w:name="_GoBack"/>
      <w:bookmarkEnd w:id="5"/>
      <w:r>
        <w:t>Reflection</w:t>
      </w:r>
    </w:p>
    <w:p w14:paraId="5C73297A" w14:textId="77777777" w:rsidR="00C37409" w:rsidRDefault="00C37409" w:rsidP="00F263D7">
      <w:pPr>
        <w:pStyle w:val="SubStepAlpha"/>
        <w:numPr>
          <w:ilvl w:val="0"/>
          <w:numId w:val="0"/>
        </w:numPr>
        <w:ind w:left="360"/>
      </w:pPr>
      <w:r>
        <w:t>Log normalization is important and depends on the deployed environment.</w:t>
      </w:r>
    </w:p>
    <w:p w14:paraId="6925F56A" w14:textId="27207173" w:rsidR="00C37409" w:rsidRDefault="00C37409" w:rsidP="00A61FA9">
      <w:pPr>
        <w:pStyle w:val="SubStepAlpha"/>
        <w:numPr>
          <w:ilvl w:val="0"/>
          <w:numId w:val="0"/>
        </w:numPr>
        <w:ind w:left="360"/>
      </w:pPr>
      <w:r>
        <w:t>Popular tools include their own normalization features</w:t>
      </w:r>
      <w:r w:rsidR="008E7D46">
        <w:t>,</w:t>
      </w:r>
      <w:r>
        <w:t xml:space="preserve"> but log normalization can also be done manually.</w:t>
      </w:r>
    </w:p>
    <w:p w14:paraId="4B7309DF" w14:textId="6ED8A240" w:rsidR="00F20CA0" w:rsidRDefault="00C37409" w:rsidP="00A61FA9">
      <w:pPr>
        <w:pStyle w:val="SubStepAlpha"/>
        <w:numPr>
          <w:ilvl w:val="0"/>
          <w:numId w:val="0"/>
        </w:numPr>
        <w:ind w:left="360"/>
      </w:pPr>
      <w:r>
        <w:t>When manually normalizing and preparing log files, d</w:t>
      </w:r>
      <w:r w:rsidR="00F20CA0">
        <w:t>ouble-check scripts to ensure the desired result is achieved</w:t>
      </w:r>
      <w:r>
        <w:t>. A poorly written normalization script may modify the data, directly impacting the analyst’s work.</w:t>
      </w:r>
    </w:p>
    <w:sectPr w:rsidR="00F20CA0"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50DAF" w14:textId="77777777" w:rsidR="008A19E6" w:rsidRDefault="008A19E6" w:rsidP="00E91B87">
      <w:pPr>
        <w:spacing w:after="0" w:line="240" w:lineRule="auto"/>
      </w:pPr>
      <w:r>
        <w:separator/>
      </w:r>
    </w:p>
    <w:p w14:paraId="345ACB5E" w14:textId="77777777" w:rsidR="008A19E6" w:rsidRDefault="008A19E6"/>
  </w:endnote>
  <w:endnote w:type="continuationSeparator" w:id="0">
    <w:p w14:paraId="074583A3" w14:textId="77777777" w:rsidR="008A19E6" w:rsidRDefault="008A19E6" w:rsidP="00E91B87">
      <w:pPr>
        <w:spacing w:after="0" w:line="240" w:lineRule="auto"/>
      </w:pPr>
      <w:r>
        <w:continuationSeparator/>
      </w:r>
    </w:p>
    <w:p w14:paraId="10D7A6D6" w14:textId="77777777" w:rsidR="008A19E6" w:rsidRDefault="008A19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FF2EB" w14:textId="77777777" w:rsidR="00503427" w:rsidRDefault="0050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77E28" w14:textId="5A1E0882" w:rsidR="00474DDE" w:rsidRPr="00503427" w:rsidRDefault="00503427" w:rsidP="00503427">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720B">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720B">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58628" w14:textId="565C5990" w:rsidR="00474DDE" w:rsidRPr="0073569B" w:rsidRDefault="00503427" w:rsidP="00503427">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720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720B">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EDC7F" w14:textId="77777777" w:rsidR="008A19E6" w:rsidRDefault="008A19E6" w:rsidP="00E91B87">
      <w:pPr>
        <w:spacing w:after="0" w:line="240" w:lineRule="auto"/>
      </w:pPr>
      <w:r>
        <w:separator/>
      </w:r>
    </w:p>
    <w:p w14:paraId="685DE008" w14:textId="77777777" w:rsidR="008A19E6" w:rsidRDefault="008A19E6"/>
  </w:footnote>
  <w:footnote w:type="continuationSeparator" w:id="0">
    <w:p w14:paraId="685C87D0" w14:textId="77777777" w:rsidR="008A19E6" w:rsidRDefault="008A19E6" w:rsidP="00E91B87">
      <w:pPr>
        <w:spacing w:after="0" w:line="240" w:lineRule="auto"/>
      </w:pPr>
      <w:r>
        <w:continuationSeparator/>
      </w:r>
    </w:p>
    <w:p w14:paraId="40D31280" w14:textId="77777777" w:rsidR="008A19E6" w:rsidRDefault="008A19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4C30C" w14:textId="77777777" w:rsidR="00503427" w:rsidRDefault="005034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D82D" w14:textId="59111185" w:rsidR="00474DDE" w:rsidRDefault="00474DDE" w:rsidP="00127112">
    <w:pPr>
      <w:pStyle w:val="PageHead"/>
    </w:pPr>
    <w:r w:rsidRPr="000B335A">
      <w:t xml:space="preserve">Lab – </w:t>
    </w:r>
    <w:r w:rsidRPr="00930B4F">
      <w:rPr>
        <w:rFonts w:cs="Arial"/>
        <w:color w:val="000000"/>
      </w:rPr>
      <w:t>Convert Data into a Universal Format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9CD77" w14:textId="2E957A8F" w:rsidR="00474DDE" w:rsidRDefault="00503427">
    <w:r w:rsidRPr="003503B9">
      <w:rPr>
        <w:noProof/>
      </w:rPr>
      <w:drawing>
        <wp:inline distT="0" distB="0" distL="0" distR="0" wp14:anchorId="378B9944" wp14:editId="0D8015C6">
          <wp:extent cx="2514600" cy="579755"/>
          <wp:effectExtent l="0" t="0" r="0" b="0"/>
          <wp:docPr id="2" name="Picture 2"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59CBFF88" w14:textId="77777777" w:rsidR="00474DDE" w:rsidRDefault="00474D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A2F"/>
    <w:multiLevelType w:val="hybridMultilevel"/>
    <w:tmpl w:val="B8FC1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407421"/>
    <w:multiLevelType w:val="hybridMultilevel"/>
    <w:tmpl w:val="AD1CA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907BEB"/>
    <w:multiLevelType w:val="hybridMultilevel"/>
    <w:tmpl w:val="86B8AC5C"/>
    <w:lvl w:ilvl="0" w:tplc="C6EAA2E0">
      <w:start w:val="1"/>
      <w:numFmt w:val="bullet"/>
      <w:pStyle w:val="Bulletlevel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D5DD4"/>
    <w:multiLevelType w:val="multilevel"/>
    <w:tmpl w:val="CC4CFF4A"/>
    <w:lvl w:ilvl="0">
      <w:start w:val="1"/>
      <w:numFmt w:val="decimal"/>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E494B13"/>
    <w:multiLevelType w:val="hybridMultilevel"/>
    <w:tmpl w:val="971A3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2332989"/>
    <w:multiLevelType w:val="hybridMultilevel"/>
    <w:tmpl w:val="50FE79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4F368A"/>
    <w:multiLevelType w:val="hybridMultilevel"/>
    <w:tmpl w:val="28E06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F9707D"/>
    <w:multiLevelType w:val="hybridMultilevel"/>
    <w:tmpl w:val="CC766C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842ADD"/>
    <w:multiLevelType w:val="hybridMultilevel"/>
    <w:tmpl w:val="33E89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44F0F"/>
    <w:multiLevelType w:val="hybridMultilevel"/>
    <w:tmpl w:val="51442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7431A6"/>
    <w:multiLevelType w:val="hybridMultilevel"/>
    <w:tmpl w:val="E5C2BF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DAA64E6"/>
    <w:multiLevelType w:val="hybridMultilevel"/>
    <w:tmpl w:val="1E1ED5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E64FB5"/>
    <w:multiLevelType w:val="hybridMultilevel"/>
    <w:tmpl w:val="267E1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5137604F"/>
    <w:multiLevelType w:val="hybridMultilevel"/>
    <w:tmpl w:val="18583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E0329C"/>
    <w:multiLevelType w:val="hybridMultilevel"/>
    <w:tmpl w:val="8F20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6E4997"/>
    <w:multiLevelType w:val="hybridMultilevel"/>
    <w:tmpl w:val="ECBEEC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012BA3"/>
    <w:multiLevelType w:val="hybridMultilevel"/>
    <w:tmpl w:val="816214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602B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F471DD"/>
    <w:multiLevelType w:val="hybridMultilevel"/>
    <w:tmpl w:val="6B4A7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1594FE7"/>
    <w:multiLevelType w:val="hybridMultilevel"/>
    <w:tmpl w:val="321481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D20B26"/>
    <w:multiLevelType w:val="hybridMultilevel"/>
    <w:tmpl w:val="B4E078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066E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6"/>
  </w:num>
  <w:num w:numId="4">
    <w:abstractNumId w:val="7"/>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2"/>
  </w:num>
  <w:num w:numId="7">
    <w:abstractNumId w:val="3"/>
  </w:num>
  <w:num w:numId="8">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9"/>
  </w:num>
  <w:num w:numId="10">
    <w:abstractNumId w:val="8"/>
  </w:num>
  <w:num w:numId="11">
    <w:abstractNumId w:val="24"/>
  </w:num>
  <w:num w:numId="12">
    <w:abstractNumId w:val="22"/>
  </w:num>
  <w:num w:numId="13">
    <w:abstractNumId w:val="0"/>
  </w:num>
  <w:num w:numId="14">
    <w:abstractNumId w:val="17"/>
  </w:num>
  <w:num w:numId="15">
    <w:abstractNumId w:val="23"/>
  </w:num>
  <w:num w:numId="16">
    <w:abstractNumId w:val="21"/>
  </w:num>
  <w:num w:numId="17">
    <w:abstractNumId w:val="25"/>
  </w:num>
  <w:num w:numId="18">
    <w:abstractNumId w:val="10"/>
  </w:num>
  <w:num w:numId="19">
    <w:abstractNumId w:val="18"/>
  </w:num>
  <w:num w:numId="20">
    <w:abstractNumId w:val="19"/>
  </w:num>
  <w:num w:numId="21">
    <w:abstractNumId w:val="14"/>
  </w:num>
  <w:num w:numId="22">
    <w:abstractNumId w:val="5"/>
  </w:num>
  <w:num w:numId="23">
    <w:abstractNumId w:val="4"/>
  </w:num>
  <w:num w:numId="24">
    <w:abstractNumId w:val="15"/>
  </w:num>
  <w:num w:numId="25">
    <w:abstractNumId w:val="12"/>
  </w:num>
  <w:num w:numId="26">
    <w:abstractNumId w:val="11"/>
  </w:num>
  <w:num w:numId="27">
    <w:abstractNumId w:val="1"/>
  </w:num>
  <w:num w:numId="28">
    <w:abstractNumId w:val="20"/>
  </w:num>
  <w:num w:numId="29">
    <w:abstractNumId w:val="13"/>
  </w:num>
  <w:num w:numId="30">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0MzU1MDWzNDIzNDNW0lEKTi0uzszPAykwrQUAAK9aPiwAAAA="/>
    <w:docVar w:name="__grammarly61__i" w:val="H4sIAAAAAAAEAKtWckksSQxILCpxzi/NK1GyMqwFAAEhoTITAAAA"/>
    <w:docVar w:name="__grammarly61_1" w:val="H4sIAAAAAAAEAKtWcslPLs1NzSvxTFGyUjIyMjI0SjW11DW2TLHUNTFLNdNNTDIx0DU0tUgySTRINU02sVDSUQpOLS7OzM8DaTGsBQDTCo1LQwAAAA=="/>
  </w:docVars>
  <w:rsids>
    <w:rsidRoot w:val="0058571B"/>
    <w:rsid w:val="000005C2"/>
    <w:rsid w:val="000008ED"/>
    <w:rsid w:val="00000CFB"/>
    <w:rsid w:val="00001BDF"/>
    <w:rsid w:val="0000380F"/>
    <w:rsid w:val="00004175"/>
    <w:rsid w:val="000059C9"/>
    <w:rsid w:val="00012C22"/>
    <w:rsid w:val="000160F7"/>
    <w:rsid w:val="00016D5B"/>
    <w:rsid w:val="00016F30"/>
    <w:rsid w:val="000172C5"/>
    <w:rsid w:val="0002047C"/>
    <w:rsid w:val="00020871"/>
    <w:rsid w:val="00021B9A"/>
    <w:rsid w:val="000242D6"/>
    <w:rsid w:val="00024EE5"/>
    <w:rsid w:val="000271CD"/>
    <w:rsid w:val="0003042E"/>
    <w:rsid w:val="00030B53"/>
    <w:rsid w:val="00031663"/>
    <w:rsid w:val="00032C65"/>
    <w:rsid w:val="00041AF6"/>
    <w:rsid w:val="00044E62"/>
    <w:rsid w:val="000474AF"/>
    <w:rsid w:val="00050BA4"/>
    <w:rsid w:val="00050E29"/>
    <w:rsid w:val="00051738"/>
    <w:rsid w:val="00052548"/>
    <w:rsid w:val="00052D77"/>
    <w:rsid w:val="00060696"/>
    <w:rsid w:val="00061CD5"/>
    <w:rsid w:val="00064502"/>
    <w:rsid w:val="00066912"/>
    <w:rsid w:val="00067A67"/>
    <w:rsid w:val="000754A6"/>
    <w:rsid w:val="000769CF"/>
    <w:rsid w:val="000776FD"/>
    <w:rsid w:val="00080186"/>
    <w:rsid w:val="00080C43"/>
    <w:rsid w:val="000815D8"/>
    <w:rsid w:val="00083DE4"/>
    <w:rsid w:val="00084C99"/>
    <w:rsid w:val="00085CC6"/>
    <w:rsid w:val="00090C07"/>
    <w:rsid w:val="0009147A"/>
    <w:rsid w:val="00091E8D"/>
    <w:rsid w:val="0009378D"/>
    <w:rsid w:val="00097163"/>
    <w:rsid w:val="000A0E8D"/>
    <w:rsid w:val="000A22C8"/>
    <w:rsid w:val="000A428F"/>
    <w:rsid w:val="000A7C8B"/>
    <w:rsid w:val="000B20AE"/>
    <w:rsid w:val="000B2344"/>
    <w:rsid w:val="000B325F"/>
    <w:rsid w:val="000B335A"/>
    <w:rsid w:val="000B6BF5"/>
    <w:rsid w:val="000B72A4"/>
    <w:rsid w:val="000B7DE5"/>
    <w:rsid w:val="000C2118"/>
    <w:rsid w:val="000C4633"/>
    <w:rsid w:val="000C6E6E"/>
    <w:rsid w:val="000D55B4"/>
    <w:rsid w:val="000E65F0"/>
    <w:rsid w:val="000E7BDF"/>
    <w:rsid w:val="000F072C"/>
    <w:rsid w:val="000F293E"/>
    <w:rsid w:val="000F33AD"/>
    <w:rsid w:val="000F6743"/>
    <w:rsid w:val="001006C2"/>
    <w:rsid w:val="00101BE8"/>
    <w:rsid w:val="00106389"/>
    <w:rsid w:val="00107B2B"/>
    <w:rsid w:val="0011085F"/>
    <w:rsid w:val="00111E49"/>
    <w:rsid w:val="00112AC5"/>
    <w:rsid w:val="0011328C"/>
    <w:rsid w:val="001133DD"/>
    <w:rsid w:val="00115EC3"/>
    <w:rsid w:val="00120CBE"/>
    <w:rsid w:val="00121BAE"/>
    <w:rsid w:val="00122FF9"/>
    <w:rsid w:val="001261C4"/>
    <w:rsid w:val="00127112"/>
    <w:rsid w:val="001314FB"/>
    <w:rsid w:val="001366EC"/>
    <w:rsid w:val="0014219C"/>
    <w:rsid w:val="001425ED"/>
    <w:rsid w:val="00143450"/>
    <w:rsid w:val="00144997"/>
    <w:rsid w:val="001475CF"/>
    <w:rsid w:val="001523C0"/>
    <w:rsid w:val="001535FE"/>
    <w:rsid w:val="00153A23"/>
    <w:rsid w:val="001541F2"/>
    <w:rsid w:val="00154E3A"/>
    <w:rsid w:val="001568CC"/>
    <w:rsid w:val="00157902"/>
    <w:rsid w:val="00162EEA"/>
    <w:rsid w:val="00163164"/>
    <w:rsid w:val="00164274"/>
    <w:rsid w:val="00166253"/>
    <w:rsid w:val="001704B7"/>
    <w:rsid w:val="001710C0"/>
    <w:rsid w:val="00172AFB"/>
    <w:rsid w:val="001732CF"/>
    <w:rsid w:val="001772B8"/>
    <w:rsid w:val="00180FBF"/>
    <w:rsid w:val="00181B3F"/>
    <w:rsid w:val="00182CF4"/>
    <w:rsid w:val="00186CE1"/>
    <w:rsid w:val="00187D41"/>
    <w:rsid w:val="00190734"/>
    <w:rsid w:val="00191F00"/>
    <w:rsid w:val="00192F12"/>
    <w:rsid w:val="00193831"/>
    <w:rsid w:val="00193F14"/>
    <w:rsid w:val="001941BE"/>
    <w:rsid w:val="00194671"/>
    <w:rsid w:val="00197614"/>
    <w:rsid w:val="001A0312"/>
    <w:rsid w:val="001A15DA"/>
    <w:rsid w:val="001A2694"/>
    <w:rsid w:val="001A3CC7"/>
    <w:rsid w:val="001A67A4"/>
    <w:rsid w:val="001A69AC"/>
    <w:rsid w:val="001B67D8"/>
    <w:rsid w:val="001B6F95"/>
    <w:rsid w:val="001C05A1"/>
    <w:rsid w:val="001C1D9E"/>
    <w:rsid w:val="001C5998"/>
    <w:rsid w:val="001C5C55"/>
    <w:rsid w:val="001C5E3F"/>
    <w:rsid w:val="001C7C3B"/>
    <w:rsid w:val="001D5B6F"/>
    <w:rsid w:val="001E0AB8"/>
    <w:rsid w:val="001E1880"/>
    <w:rsid w:val="001E24EF"/>
    <w:rsid w:val="001E38E0"/>
    <w:rsid w:val="001E4E72"/>
    <w:rsid w:val="001E62B3"/>
    <w:rsid w:val="001E6E2E"/>
    <w:rsid w:val="001F0171"/>
    <w:rsid w:val="001F0D77"/>
    <w:rsid w:val="001F7DD8"/>
    <w:rsid w:val="00201928"/>
    <w:rsid w:val="00201FAC"/>
    <w:rsid w:val="00203E26"/>
    <w:rsid w:val="00204060"/>
    <w:rsid w:val="0020449C"/>
    <w:rsid w:val="00204728"/>
    <w:rsid w:val="00207B83"/>
    <w:rsid w:val="002113B8"/>
    <w:rsid w:val="002127DA"/>
    <w:rsid w:val="00215342"/>
    <w:rsid w:val="00215665"/>
    <w:rsid w:val="002163BB"/>
    <w:rsid w:val="0021792C"/>
    <w:rsid w:val="002240AB"/>
    <w:rsid w:val="00225E27"/>
    <w:rsid w:val="00225E37"/>
    <w:rsid w:val="00231DCA"/>
    <w:rsid w:val="00231E63"/>
    <w:rsid w:val="0023235F"/>
    <w:rsid w:val="002416D6"/>
    <w:rsid w:val="00242E3A"/>
    <w:rsid w:val="002506CF"/>
    <w:rsid w:val="00250E76"/>
    <w:rsid w:val="0025107F"/>
    <w:rsid w:val="00253318"/>
    <w:rsid w:val="0025564D"/>
    <w:rsid w:val="0025725B"/>
    <w:rsid w:val="00260CD4"/>
    <w:rsid w:val="0026282D"/>
    <w:rsid w:val="002635B9"/>
    <w:rsid w:val="002639D8"/>
    <w:rsid w:val="00265F77"/>
    <w:rsid w:val="00266C83"/>
    <w:rsid w:val="002676D9"/>
    <w:rsid w:val="002768DC"/>
    <w:rsid w:val="00276EF9"/>
    <w:rsid w:val="002826CD"/>
    <w:rsid w:val="00294C8F"/>
    <w:rsid w:val="002A6C56"/>
    <w:rsid w:val="002B6451"/>
    <w:rsid w:val="002C090C"/>
    <w:rsid w:val="002C1243"/>
    <w:rsid w:val="002C1815"/>
    <w:rsid w:val="002C475E"/>
    <w:rsid w:val="002C6AD6"/>
    <w:rsid w:val="002D15FD"/>
    <w:rsid w:val="002D5FF1"/>
    <w:rsid w:val="002D6C2A"/>
    <w:rsid w:val="002D7A86"/>
    <w:rsid w:val="002E0063"/>
    <w:rsid w:val="002E329E"/>
    <w:rsid w:val="002F45FF"/>
    <w:rsid w:val="002F6D17"/>
    <w:rsid w:val="0030112B"/>
    <w:rsid w:val="00302887"/>
    <w:rsid w:val="0030319E"/>
    <w:rsid w:val="003056EB"/>
    <w:rsid w:val="003071FF"/>
    <w:rsid w:val="00310652"/>
    <w:rsid w:val="00310B2E"/>
    <w:rsid w:val="00311AE0"/>
    <w:rsid w:val="0031371D"/>
    <w:rsid w:val="003170EC"/>
    <w:rsid w:val="0031789F"/>
    <w:rsid w:val="00320788"/>
    <w:rsid w:val="003214C4"/>
    <w:rsid w:val="003233A3"/>
    <w:rsid w:val="00327EBA"/>
    <w:rsid w:val="00335052"/>
    <w:rsid w:val="0034455D"/>
    <w:rsid w:val="0034604B"/>
    <w:rsid w:val="00346D17"/>
    <w:rsid w:val="00347972"/>
    <w:rsid w:val="00350882"/>
    <w:rsid w:val="00353270"/>
    <w:rsid w:val="0035469B"/>
    <w:rsid w:val="0035566F"/>
    <w:rsid w:val="003559CC"/>
    <w:rsid w:val="003569D7"/>
    <w:rsid w:val="003608AC"/>
    <w:rsid w:val="00361007"/>
    <w:rsid w:val="00362973"/>
    <w:rsid w:val="00363A23"/>
    <w:rsid w:val="00363BB6"/>
    <w:rsid w:val="00364002"/>
    <w:rsid w:val="0036465A"/>
    <w:rsid w:val="00367406"/>
    <w:rsid w:val="00367926"/>
    <w:rsid w:val="00375793"/>
    <w:rsid w:val="00382C69"/>
    <w:rsid w:val="00390C38"/>
    <w:rsid w:val="00392748"/>
    <w:rsid w:val="00392C65"/>
    <w:rsid w:val="00392ED5"/>
    <w:rsid w:val="003A1638"/>
    <w:rsid w:val="003A19DC"/>
    <w:rsid w:val="003A1B45"/>
    <w:rsid w:val="003A220C"/>
    <w:rsid w:val="003A24A3"/>
    <w:rsid w:val="003A2913"/>
    <w:rsid w:val="003A4466"/>
    <w:rsid w:val="003B1C85"/>
    <w:rsid w:val="003B42E5"/>
    <w:rsid w:val="003B46FC"/>
    <w:rsid w:val="003B4BBE"/>
    <w:rsid w:val="003B5767"/>
    <w:rsid w:val="003B7605"/>
    <w:rsid w:val="003C08AA"/>
    <w:rsid w:val="003C2222"/>
    <w:rsid w:val="003C2A7B"/>
    <w:rsid w:val="003C49EF"/>
    <w:rsid w:val="003C6BCA"/>
    <w:rsid w:val="003C7902"/>
    <w:rsid w:val="003D0BFF"/>
    <w:rsid w:val="003D1F8E"/>
    <w:rsid w:val="003D6EF1"/>
    <w:rsid w:val="003E094F"/>
    <w:rsid w:val="003E5BE5"/>
    <w:rsid w:val="003E7AA3"/>
    <w:rsid w:val="003F0F60"/>
    <w:rsid w:val="003F18D1"/>
    <w:rsid w:val="003F20EC"/>
    <w:rsid w:val="003F3474"/>
    <w:rsid w:val="003F4F0E"/>
    <w:rsid w:val="003F6096"/>
    <w:rsid w:val="003F6E06"/>
    <w:rsid w:val="003F7CC1"/>
    <w:rsid w:val="00403672"/>
    <w:rsid w:val="00403C7A"/>
    <w:rsid w:val="004042AD"/>
    <w:rsid w:val="004057A6"/>
    <w:rsid w:val="00406554"/>
    <w:rsid w:val="004069AF"/>
    <w:rsid w:val="004131B0"/>
    <w:rsid w:val="00416C42"/>
    <w:rsid w:val="00422476"/>
    <w:rsid w:val="0042385C"/>
    <w:rsid w:val="00431654"/>
    <w:rsid w:val="00434926"/>
    <w:rsid w:val="0044345A"/>
    <w:rsid w:val="00443ACE"/>
    <w:rsid w:val="00444217"/>
    <w:rsid w:val="004478F4"/>
    <w:rsid w:val="00450F7A"/>
    <w:rsid w:val="00452C6D"/>
    <w:rsid w:val="00455E0B"/>
    <w:rsid w:val="00455EE4"/>
    <w:rsid w:val="004601D9"/>
    <w:rsid w:val="00462B9F"/>
    <w:rsid w:val="004659EE"/>
    <w:rsid w:val="0047285C"/>
    <w:rsid w:val="00473E34"/>
    <w:rsid w:val="00474DDE"/>
    <w:rsid w:val="0047580A"/>
    <w:rsid w:val="00476BA9"/>
    <w:rsid w:val="00480F3D"/>
    <w:rsid w:val="00484614"/>
    <w:rsid w:val="00491313"/>
    <w:rsid w:val="004936C2"/>
    <w:rsid w:val="0049379C"/>
    <w:rsid w:val="00494805"/>
    <w:rsid w:val="00494C41"/>
    <w:rsid w:val="00495802"/>
    <w:rsid w:val="00496508"/>
    <w:rsid w:val="004A1CA0"/>
    <w:rsid w:val="004A22E9"/>
    <w:rsid w:val="004A3B38"/>
    <w:rsid w:val="004A4ACD"/>
    <w:rsid w:val="004A5BC5"/>
    <w:rsid w:val="004B023D"/>
    <w:rsid w:val="004C0909"/>
    <w:rsid w:val="004C0EAD"/>
    <w:rsid w:val="004C3F97"/>
    <w:rsid w:val="004D01F2"/>
    <w:rsid w:val="004D154E"/>
    <w:rsid w:val="004D3088"/>
    <w:rsid w:val="004D3339"/>
    <w:rsid w:val="004D353F"/>
    <w:rsid w:val="004D36D7"/>
    <w:rsid w:val="004D3FF1"/>
    <w:rsid w:val="004D4ECC"/>
    <w:rsid w:val="004D682B"/>
    <w:rsid w:val="004D797E"/>
    <w:rsid w:val="004E0AE3"/>
    <w:rsid w:val="004E6152"/>
    <w:rsid w:val="004F096D"/>
    <w:rsid w:val="004F104C"/>
    <w:rsid w:val="004F344A"/>
    <w:rsid w:val="004F706D"/>
    <w:rsid w:val="00503427"/>
    <w:rsid w:val="00504ED4"/>
    <w:rsid w:val="00510639"/>
    <w:rsid w:val="00510B80"/>
    <w:rsid w:val="00516142"/>
    <w:rsid w:val="00520027"/>
    <w:rsid w:val="0052093C"/>
    <w:rsid w:val="00521B31"/>
    <w:rsid w:val="00522469"/>
    <w:rsid w:val="0052400A"/>
    <w:rsid w:val="00526430"/>
    <w:rsid w:val="00531AC2"/>
    <w:rsid w:val="00536277"/>
    <w:rsid w:val="00536F43"/>
    <w:rsid w:val="0054382B"/>
    <w:rsid w:val="00543B20"/>
    <w:rsid w:val="005448C9"/>
    <w:rsid w:val="00546B25"/>
    <w:rsid w:val="005470B2"/>
    <w:rsid w:val="00550423"/>
    <w:rsid w:val="005510BA"/>
    <w:rsid w:val="005538C8"/>
    <w:rsid w:val="00554079"/>
    <w:rsid w:val="00554B4E"/>
    <w:rsid w:val="00556C02"/>
    <w:rsid w:val="00561664"/>
    <w:rsid w:val="00561764"/>
    <w:rsid w:val="00561BB2"/>
    <w:rsid w:val="00563249"/>
    <w:rsid w:val="0056403E"/>
    <w:rsid w:val="005706E3"/>
    <w:rsid w:val="00570A65"/>
    <w:rsid w:val="005741EA"/>
    <w:rsid w:val="00574C41"/>
    <w:rsid w:val="005762B1"/>
    <w:rsid w:val="00580456"/>
    <w:rsid w:val="00580E73"/>
    <w:rsid w:val="005851A2"/>
    <w:rsid w:val="0058571B"/>
    <w:rsid w:val="00593386"/>
    <w:rsid w:val="00596998"/>
    <w:rsid w:val="005A6E62"/>
    <w:rsid w:val="005B2FB3"/>
    <w:rsid w:val="005B4400"/>
    <w:rsid w:val="005C0882"/>
    <w:rsid w:val="005C5460"/>
    <w:rsid w:val="005C7DDE"/>
    <w:rsid w:val="005D05FD"/>
    <w:rsid w:val="005D2B29"/>
    <w:rsid w:val="005D354A"/>
    <w:rsid w:val="005D3E53"/>
    <w:rsid w:val="005D3F45"/>
    <w:rsid w:val="005D506C"/>
    <w:rsid w:val="005E101D"/>
    <w:rsid w:val="005E3235"/>
    <w:rsid w:val="005E4176"/>
    <w:rsid w:val="005E4876"/>
    <w:rsid w:val="005E65B5"/>
    <w:rsid w:val="005F3AE9"/>
    <w:rsid w:val="006007BB"/>
    <w:rsid w:val="00601DC0"/>
    <w:rsid w:val="0060201D"/>
    <w:rsid w:val="006034CB"/>
    <w:rsid w:val="006131CE"/>
    <w:rsid w:val="006131D0"/>
    <w:rsid w:val="0061336B"/>
    <w:rsid w:val="0061544D"/>
    <w:rsid w:val="00615BE1"/>
    <w:rsid w:val="00617D6E"/>
    <w:rsid w:val="00621242"/>
    <w:rsid w:val="00621E30"/>
    <w:rsid w:val="00622D61"/>
    <w:rsid w:val="00624198"/>
    <w:rsid w:val="00636C28"/>
    <w:rsid w:val="0064182A"/>
    <w:rsid w:val="006428E5"/>
    <w:rsid w:val="00644958"/>
    <w:rsid w:val="0064675E"/>
    <w:rsid w:val="00647F93"/>
    <w:rsid w:val="00653405"/>
    <w:rsid w:val="00654A17"/>
    <w:rsid w:val="00662C2B"/>
    <w:rsid w:val="00671AEB"/>
    <w:rsid w:val="00672919"/>
    <w:rsid w:val="00677725"/>
    <w:rsid w:val="006807D1"/>
    <w:rsid w:val="00685EEF"/>
    <w:rsid w:val="00686587"/>
    <w:rsid w:val="006904CF"/>
    <w:rsid w:val="00695EE2"/>
    <w:rsid w:val="0069660B"/>
    <w:rsid w:val="00696835"/>
    <w:rsid w:val="006A1B33"/>
    <w:rsid w:val="006A3C0D"/>
    <w:rsid w:val="006A48F1"/>
    <w:rsid w:val="006A67E2"/>
    <w:rsid w:val="006A71A3"/>
    <w:rsid w:val="006A7925"/>
    <w:rsid w:val="006B0199"/>
    <w:rsid w:val="006B03F2"/>
    <w:rsid w:val="006B14C1"/>
    <w:rsid w:val="006B1639"/>
    <w:rsid w:val="006B5CA7"/>
    <w:rsid w:val="006B5E89"/>
    <w:rsid w:val="006B72B8"/>
    <w:rsid w:val="006C19B2"/>
    <w:rsid w:val="006C2021"/>
    <w:rsid w:val="006C30A0"/>
    <w:rsid w:val="006C35FF"/>
    <w:rsid w:val="006C57F2"/>
    <w:rsid w:val="006C5949"/>
    <w:rsid w:val="006C6832"/>
    <w:rsid w:val="006D1370"/>
    <w:rsid w:val="006D2BF5"/>
    <w:rsid w:val="006D2C28"/>
    <w:rsid w:val="006D3FC1"/>
    <w:rsid w:val="006D409F"/>
    <w:rsid w:val="006D599F"/>
    <w:rsid w:val="006D7590"/>
    <w:rsid w:val="006E1756"/>
    <w:rsid w:val="006E247E"/>
    <w:rsid w:val="006E372B"/>
    <w:rsid w:val="006E5FE9"/>
    <w:rsid w:val="006E6581"/>
    <w:rsid w:val="006E71DF"/>
    <w:rsid w:val="006F1CC4"/>
    <w:rsid w:val="006F2A86"/>
    <w:rsid w:val="006F3163"/>
    <w:rsid w:val="006F46A5"/>
    <w:rsid w:val="006F4B0C"/>
    <w:rsid w:val="00705FEC"/>
    <w:rsid w:val="0071147A"/>
    <w:rsid w:val="0071185D"/>
    <w:rsid w:val="007136D3"/>
    <w:rsid w:val="007155B6"/>
    <w:rsid w:val="007159E9"/>
    <w:rsid w:val="00721E01"/>
    <w:rsid w:val="007222AD"/>
    <w:rsid w:val="007267CF"/>
    <w:rsid w:val="00731F3F"/>
    <w:rsid w:val="00733BAB"/>
    <w:rsid w:val="0073569B"/>
    <w:rsid w:val="00737394"/>
    <w:rsid w:val="007436BF"/>
    <w:rsid w:val="00743946"/>
    <w:rsid w:val="007443E9"/>
    <w:rsid w:val="00745DCE"/>
    <w:rsid w:val="00750BAB"/>
    <w:rsid w:val="00753D89"/>
    <w:rsid w:val="00753DDA"/>
    <w:rsid w:val="00754EDA"/>
    <w:rsid w:val="007553D8"/>
    <w:rsid w:val="00755C9B"/>
    <w:rsid w:val="00760FE4"/>
    <w:rsid w:val="007636C2"/>
    <w:rsid w:val="00763D8B"/>
    <w:rsid w:val="00765669"/>
    <w:rsid w:val="007657F6"/>
    <w:rsid w:val="00765E47"/>
    <w:rsid w:val="0077125A"/>
    <w:rsid w:val="00780624"/>
    <w:rsid w:val="007827BE"/>
    <w:rsid w:val="00783D68"/>
    <w:rsid w:val="0078405B"/>
    <w:rsid w:val="007845F0"/>
    <w:rsid w:val="0078582E"/>
    <w:rsid w:val="00786531"/>
    <w:rsid w:val="00786C81"/>
    <w:rsid w:val="00786F58"/>
    <w:rsid w:val="00787CC1"/>
    <w:rsid w:val="00792F4E"/>
    <w:rsid w:val="0079398D"/>
    <w:rsid w:val="00796C25"/>
    <w:rsid w:val="007A287C"/>
    <w:rsid w:val="007A3B2A"/>
    <w:rsid w:val="007A4570"/>
    <w:rsid w:val="007B0C9D"/>
    <w:rsid w:val="007B4AFD"/>
    <w:rsid w:val="007B5522"/>
    <w:rsid w:val="007B720B"/>
    <w:rsid w:val="007C0EE0"/>
    <w:rsid w:val="007C1B71"/>
    <w:rsid w:val="007C2FBB"/>
    <w:rsid w:val="007C7164"/>
    <w:rsid w:val="007C7A5B"/>
    <w:rsid w:val="007C7CF6"/>
    <w:rsid w:val="007D1984"/>
    <w:rsid w:val="007D2AFE"/>
    <w:rsid w:val="007E2285"/>
    <w:rsid w:val="007E3264"/>
    <w:rsid w:val="007E3F80"/>
    <w:rsid w:val="007E3FEA"/>
    <w:rsid w:val="007E794E"/>
    <w:rsid w:val="007F0A0B"/>
    <w:rsid w:val="007F0B20"/>
    <w:rsid w:val="007F0DA7"/>
    <w:rsid w:val="007F20CF"/>
    <w:rsid w:val="007F3A60"/>
    <w:rsid w:val="007F3D0B"/>
    <w:rsid w:val="007F57F6"/>
    <w:rsid w:val="007F7C94"/>
    <w:rsid w:val="00802FFA"/>
    <w:rsid w:val="008049F0"/>
    <w:rsid w:val="00810E4B"/>
    <w:rsid w:val="0081182A"/>
    <w:rsid w:val="00813D30"/>
    <w:rsid w:val="00814BAA"/>
    <w:rsid w:val="00816B5F"/>
    <w:rsid w:val="00824295"/>
    <w:rsid w:val="00827A65"/>
    <w:rsid w:val="00830473"/>
    <w:rsid w:val="008313F3"/>
    <w:rsid w:val="008402F2"/>
    <w:rsid w:val="008405BB"/>
    <w:rsid w:val="008434CD"/>
    <w:rsid w:val="00846330"/>
    <w:rsid w:val="00846494"/>
    <w:rsid w:val="00847B20"/>
    <w:rsid w:val="008509D3"/>
    <w:rsid w:val="00851858"/>
    <w:rsid w:val="00851F79"/>
    <w:rsid w:val="00853418"/>
    <w:rsid w:val="00857CF6"/>
    <w:rsid w:val="008610ED"/>
    <w:rsid w:val="00861C6A"/>
    <w:rsid w:val="00862119"/>
    <w:rsid w:val="00863993"/>
    <w:rsid w:val="00865199"/>
    <w:rsid w:val="00866BE5"/>
    <w:rsid w:val="00867EAF"/>
    <w:rsid w:val="00870763"/>
    <w:rsid w:val="008713EA"/>
    <w:rsid w:val="00873495"/>
    <w:rsid w:val="00873C6B"/>
    <w:rsid w:val="0088103C"/>
    <w:rsid w:val="0088426A"/>
    <w:rsid w:val="008852BA"/>
    <w:rsid w:val="00890108"/>
    <w:rsid w:val="00891454"/>
    <w:rsid w:val="00893877"/>
    <w:rsid w:val="0089532C"/>
    <w:rsid w:val="00896165"/>
    <w:rsid w:val="00896681"/>
    <w:rsid w:val="00896FD0"/>
    <w:rsid w:val="008A1872"/>
    <w:rsid w:val="008A19E6"/>
    <w:rsid w:val="008A2749"/>
    <w:rsid w:val="008A2E0E"/>
    <w:rsid w:val="008A3A90"/>
    <w:rsid w:val="008A4696"/>
    <w:rsid w:val="008B06D4"/>
    <w:rsid w:val="008B2DC3"/>
    <w:rsid w:val="008B4F20"/>
    <w:rsid w:val="008B74EE"/>
    <w:rsid w:val="008B7FFD"/>
    <w:rsid w:val="008C0609"/>
    <w:rsid w:val="008C259A"/>
    <w:rsid w:val="008C2920"/>
    <w:rsid w:val="008C4307"/>
    <w:rsid w:val="008C677E"/>
    <w:rsid w:val="008D23DF"/>
    <w:rsid w:val="008D48B3"/>
    <w:rsid w:val="008D73BF"/>
    <w:rsid w:val="008D7F09"/>
    <w:rsid w:val="008E5B64"/>
    <w:rsid w:val="008E66FD"/>
    <w:rsid w:val="008E7D46"/>
    <w:rsid w:val="008E7DAA"/>
    <w:rsid w:val="008F0094"/>
    <w:rsid w:val="008F03EF"/>
    <w:rsid w:val="008F2556"/>
    <w:rsid w:val="008F340F"/>
    <w:rsid w:val="0090191A"/>
    <w:rsid w:val="00903523"/>
    <w:rsid w:val="00903E9F"/>
    <w:rsid w:val="0090404E"/>
    <w:rsid w:val="00906281"/>
    <w:rsid w:val="0090659A"/>
    <w:rsid w:val="00910387"/>
    <w:rsid w:val="00911080"/>
    <w:rsid w:val="00912A60"/>
    <w:rsid w:val="0091350B"/>
    <w:rsid w:val="009135DC"/>
    <w:rsid w:val="00915986"/>
    <w:rsid w:val="00917624"/>
    <w:rsid w:val="00921A3A"/>
    <w:rsid w:val="00926CB2"/>
    <w:rsid w:val="0092771F"/>
    <w:rsid w:val="00927F73"/>
    <w:rsid w:val="00930386"/>
    <w:rsid w:val="009309F5"/>
    <w:rsid w:val="00930B4F"/>
    <w:rsid w:val="00933237"/>
    <w:rsid w:val="00933F28"/>
    <w:rsid w:val="00943235"/>
    <w:rsid w:val="009441AD"/>
    <w:rsid w:val="009451ED"/>
    <w:rsid w:val="009476C0"/>
    <w:rsid w:val="00951EB6"/>
    <w:rsid w:val="00953E32"/>
    <w:rsid w:val="00961ED7"/>
    <w:rsid w:val="0096371A"/>
    <w:rsid w:val="00963E34"/>
    <w:rsid w:val="00964DFA"/>
    <w:rsid w:val="0096532D"/>
    <w:rsid w:val="0098155C"/>
    <w:rsid w:val="00983B77"/>
    <w:rsid w:val="00984913"/>
    <w:rsid w:val="00996053"/>
    <w:rsid w:val="00996A43"/>
    <w:rsid w:val="009A0174"/>
    <w:rsid w:val="009A0AC2"/>
    <w:rsid w:val="009A0B2F"/>
    <w:rsid w:val="009A1CF4"/>
    <w:rsid w:val="009A21B0"/>
    <w:rsid w:val="009A37D7"/>
    <w:rsid w:val="009A4E17"/>
    <w:rsid w:val="009A617E"/>
    <w:rsid w:val="009A6955"/>
    <w:rsid w:val="009B0065"/>
    <w:rsid w:val="009B0879"/>
    <w:rsid w:val="009B16E2"/>
    <w:rsid w:val="009B1946"/>
    <w:rsid w:val="009B341C"/>
    <w:rsid w:val="009B5747"/>
    <w:rsid w:val="009B5CF4"/>
    <w:rsid w:val="009C15E6"/>
    <w:rsid w:val="009C1762"/>
    <w:rsid w:val="009C3E85"/>
    <w:rsid w:val="009C4AA0"/>
    <w:rsid w:val="009D2C27"/>
    <w:rsid w:val="009E2309"/>
    <w:rsid w:val="009E42B9"/>
    <w:rsid w:val="009E4E17"/>
    <w:rsid w:val="009E7671"/>
    <w:rsid w:val="009F4C2E"/>
    <w:rsid w:val="009F6A94"/>
    <w:rsid w:val="00A014A3"/>
    <w:rsid w:val="00A027CC"/>
    <w:rsid w:val="00A02F70"/>
    <w:rsid w:val="00A03864"/>
    <w:rsid w:val="00A0412D"/>
    <w:rsid w:val="00A05B7A"/>
    <w:rsid w:val="00A20E76"/>
    <w:rsid w:val="00A21211"/>
    <w:rsid w:val="00A27726"/>
    <w:rsid w:val="00A30F8A"/>
    <w:rsid w:val="00A34E7F"/>
    <w:rsid w:val="00A46F0A"/>
    <w:rsid w:val="00A46F25"/>
    <w:rsid w:val="00A47CC2"/>
    <w:rsid w:val="00A502BA"/>
    <w:rsid w:val="00A53125"/>
    <w:rsid w:val="00A55452"/>
    <w:rsid w:val="00A5627C"/>
    <w:rsid w:val="00A574D8"/>
    <w:rsid w:val="00A60146"/>
    <w:rsid w:val="00A601A9"/>
    <w:rsid w:val="00A61FA9"/>
    <w:rsid w:val="00A622C4"/>
    <w:rsid w:val="00A6283D"/>
    <w:rsid w:val="00A676FF"/>
    <w:rsid w:val="00A6796D"/>
    <w:rsid w:val="00A71D29"/>
    <w:rsid w:val="00A73EBA"/>
    <w:rsid w:val="00A754B4"/>
    <w:rsid w:val="00A807C1"/>
    <w:rsid w:val="00A82658"/>
    <w:rsid w:val="00A83374"/>
    <w:rsid w:val="00A94D15"/>
    <w:rsid w:val="00A96172"/>
    <w:rsid w:val="00A97C5F"/>
    <w:rsid w:val="00AB0D6A"/>
    <w:rsid w:val="00AB0ECF"/>
    <w:rsid w:val="00AB2D55"/>
    <w:rsid w:val="00AB30DB"/>
    <w:rsid w:val="00AB34BF"/>
    <w:rsid w:val="00AB43B3"/>
    <w:rsid w:val="00AB49B9"/>
    <w:rsid w:val="00AB501D"/>
    <w:rsid w:val="00AB5198"/>
    <w:rsid w:val="00AB758A"/>
    <w:rsid w:val="00AC027E"/>
    <w:rsid w:val="00AC0DF1"/>
    <w:rsid w:val="00AC1E7E"/>
    <w:rsid w:val="00AC3F27"/>
    <w:rsid w:val="00AC40EF"/>
    <w:rsid w:val="00AC507D"/>
    <w:rsid w:val="00AC5EED"/>
    <w:rsid w:val="00AC66E4"/>
    <w:rsid w:val="00AD04F2"/>
    <w:rsid w:val="00AD4578"/>
    <w:rsid w:val="00AD68E9"/>
    <w:rsid w:val="00AE1492"/>
    <w:rsid w:val="00AE1FDD"/>
    <w:rsid w:val="00AE2097"/>
    <w:rsid w:val="00AE56C0"/>
    <w:rsid w:val="00AF3227"/>
    <w:rsid w:val="00AF7462"/>
    <w:rsid w:val="00B00914"/>
    <w:rsid w:val="00B019DB"/>
    <w:rsid w:val="00B02A8E"/>
    <w:rsid w:val="00B038B8"/>
    <w:rsid w:val="00B04006"/>
    <w:rsid w:val="00B052EE"/>
    <w:rsid w:val="00B06CAD"/>
    <w:rsid w:val="00B1081F"/>
    <w:rsid w:val="00B155CA"/>
    <w:rsid w:val="00B1589C"/>
    <w:rsid w:val="00B2496B"/>
    <w:rsid w:val="00B24D41"/>
    <w:rsid w:val="00B253AA"/>
    <w:rsid w:val="00B27499"/>
    <w:rsid w:val="00B3010D"/>
    <w:rsid w:val="00B332CB"/>
    <w:rsid w:val="00B341CD"/>
    <w:rsid w:val="00B35151"/>
    <w:rsid w:val="00B35316"/>
    <w:rsid w:val="00B433F2"/>
    <w:rsid w:val="00B458E8"/>
    <w:rsid w:val="00B52CD3"/>
    <w:rsid w:val="00B5397B"/>
    <w:rsid w:val="00B53EE9"/>
    <w:rsid w:val="00B55160"/>
    <w:rsid w:val="00B6183E"/>
    <w:rsid w:val="00B62809"/>
    <w:rsid w:val="00B633D2"/>
    <w:rsid w:val="00B6549C"/>
    <w:rsid w:val="00B654FA"/>
    <w:rsid w:val="00B66437"/>
    <w:rsid w:val="00B703B3"/>
    <w:rsid w:val="00B71981"/>
    <w:rsid w:val="00B74F09"/>
    <w:rsid w:val="00B7606D"/>
    <w:rsid w:val="00B7675A"/>
    <w:rsid w:val="00B77065"/>
    <w:rsid w:val="00B81898"/>
    <w:rsid w:val="00B82DED"/>
    <w:rsid w:val="00B84CC7"/>
    <w:rsid w:val="00B8606B"/>
    <w:rsid w:val="00B878E7"/>
    <w:rsid w:val="00B879CC"/>
    <w:rsid w:val="00B901A9"/>
    <w:rsid w:val="00B93A50"/>
    <w:rsid w:val="00B97278"/>
    <w:rsid w:val="00B976F9"/>
    <w:rsid w:val="00B97943"/>
    <w:rsid w:val="00BA14CD"/>
    <w:rsid w:val="00BA1D0B"/>
    <w:rsid w:val="00BA6972"/>
    <w:rsid w:val="00BB0E0B"/>
    <w:rsid w:val="00BB1B5D"/>
    <w:rsid w:val="00BB1E0D"/>
    <w:rsid w:val="00BB26C8"/>
    <w:rsid w:val="00BB4D9B"/>
    <w:rsid w:val="00BB73FF"/>
    <w:rsid w:val="00BB7688"/>
    <w:rsid w:val="00BC7423"/>
    <w:rsid w:val="00BC7CAC"/>
    <w:rsid w:val="00BD6D76"/>
    <w:rsid w:val="00BE1826"/>
    <w:rsid w:val="00BE56B3"/>
    <w:rsid w:val="00BE676D"/>
    <w:rsid w:val="00BF011A"/>
    <w:rsid w:val="00BF04E8"/>
    <w:rsid w:val="00BF0B3F"/>
    <w:rsid w:val="00BF15F4"/>
    <w:rsid w:val="00BF16BF"/>
    <w:rsid w:val="00BF4D1F"/>
    <w:rsid w:val="00BF76BE"/>
    <w:rsid w:val="00C02A73"/>
    <w:rsid w:val="00C063D2"/>
    <w:rsid w:val="00C07FD9"/>
    <w:rsid w:val="00C10955"/>
    <w:rsid w:val="00C11C4D"/>
    <w:rsid w:val="00C1712C"/>
    <w:rsid w:val="00C23E16"/>
    <w:rsid w:val="00C248D4"/>
    <w:rsid w:val="00C248E2"/>
    <w:rsid w:val="00C27E37"/>
    <w:rsid w:val="00C32713"/>
    <w:rsid w:val="00C351B8"/>
    <w:rsid w:val="00C37409"/>
    <w:rsid w:val="00C410D9"/>
    <w:rsid w:val="00C41E88"/>
    <w:rsid w:val="00C44DB7"/>
    <w:rsid w:val="00C4510A"/>
    <w:rsid w:val="00C464AA"/>
    <w:rsid w:val="00C47F2E"/>
    <w:rsid w:val="00C50140"/>
    <w:rsid w:val="00C512A0"/>
    <w:rsid w:val="00C52BA6"/>
    <w:rsid w:val="00C57A1A"/>
    <w:rsid w:val="00C60BBD"/>
    <w:rsid w:val="00C6258F"/>
    <w:rsid w:val="00C62C41"/>
    <w:rsid w:val="00C63DF6"/>
    <w:rsid w:val="00C63E58"/>
    <w:rsid w:val="00C6495E"/>
    <w:rsid w:val="00C65CB5"/>
    <w:rsid w:val="00C670EE"/>
    <w:rsid w:val="00C67A78"/>
    <w:rsid w:val="00C67E3B"/>
    <w:rsid w:val="00C73E03"/>
    <w:rsid w:val="00C8140F"/>
    <w:rsid w:val="00C8718B"/>
    <w:rsid w:val="00C872E4"/>
    <w:rsid w:val="00C90311"/>
    <w:rsid w:val="00C91C26"/>
    <w:rsid w:val="00C97A1E"/>
    <w:rsid w:val="00CA2DD2"/>
    <w:rsid w:val="00CA73D5"/>
    <w:rsid w:val="00CA7817"/>
    <w:rsid w:val="00CB4CFD"/>
    <w:rsid w:val="00CB5068"/>
    <w:rsid w:val="00CC07CB"/>
    <w:rsid w:val="00CC1C87"/>
    <w:rsid w:val="00CC1F85"/>
    <w:rsid w:val="00CC3000"/>
    <w:rsid w:val="00CC4859"/>
    <w:rsid w:val="00CC7A35"/>
    <w:rsid w:val="00CD072A"/>
    <w:rsid w:val="00CD4CB7"/>
    <w:rsid w:val="00CD7F73"/>
    <w:rsid w:val="00CE26C5"/>
    <w:rsid w:val="00CE36AF"/>
    <w:rsid w:val="00CE47F3"/>
    <w:rsid w:val="00CE54DD"/>
    <w:rsid w:val="00CF0DA5"/>
    <w:rsid w:val="00CF4C22"/>
    <w:rsid w:val="00CF5D31"/>
    <w:rsid w:val="00CF5F3B"/>
    <w:rsid w:val="00CF6153"/>
    <w:rsid w:val="00CF6367"/>
    <w:rsid w:val="00CF791A"/>
    <w:rsid w:val="00D00513"/>
    <w:rsid w:val="00D00D7D"/>
    <w:rsid w:val="00D011B0"/>
    <w:rsid w:val="00D01ECB"/>
    <w:rsid w:val="00D05678"/>
    <w:rsid w:val="00D12492"/>
    <w:rsid w:val="00D139C8"/>
    <w:rsid w:val="00D171B0"/>
    <w:rsid w:val="00D17F81"/>
    <w:rsid w:val="00D22255"/>
    <w:rsid w:val="00D2758C"/>
    <w:rsid w:val="00D275CA"/>
    <w:rsid w:val="00D2789B"/>
    <w:rsid w:val="00D30F8E"/>
    <w:rsid w:val="00D319B4"/>
    <w:rsid w:val="00D3300A"/>
    <w:rsid w:val="00D345AB"/>
    <w:rsid w:val="00D36B39"/>
    <w:rsid w:val="00D41566"/>
    <w:rsid w:val="00D420E5"/>
    <w:rsid w:val="00D42B06"/>
    <w:rsid w:val="00D458EC"/>
    <w:rsid w:val="00D501B0"/>
    <w:rsid w:val="00D52582"/>
    <w:rsid w:val="00D5609D"/>
    <w:rsid w:val="00D56A0E"/>
    <w:rsid w:val="00D57AD3"/>
    <w:rsid w:val="00D62F25"/>
    <w:rsid w:val="00D635FE"/>
    <w:rsid w:val="00D6487E"/>
    <w:rsid w:val="00D64A43"/>
    <w:rsid w:val="00D65CAA"/>
    <w:rsid w:val="00D66A7B"/>
    <w:rsid w:val="00D7025F"/>
    <w:rsid w:val="00D70D66"/>
    <w:rsid w:val="00D729DE"/>
    <w:rsid w:val="00D73876"/>
    <w:rsid w:val="00D74394"/>
    <w:rsid w:val="00D75B6A"/>
    <w:rsid w:val="00D75BB7"/>
    <w:rsid w:val="00D82AAD"/>
    <w:rsid w:val="00D84BDA"/>
    <w:rsid w:val="00D85CCA"/>
    <w:rsid w:val="00D86D9E"/>
    <w:rsid w:val="00D87013"/>
    <w:rsid w:val="00D876A8"/>
    <w:rsid w:val="00D87F26"/>
    <w:rsid w:val="00D913F0"/>
    <w:rsid w:val="00D93063"/>
    <w:rsid w:val="00D933B0"/>
    <w:rsid w:val="00D93C8D"/>
    <w:rsid w:val="00D951FC"/>
    <w:rsid w:val="00D977E8"/>
    <w:rsid w:val="00D97B16"/>
    <w:rsid w:val="00DA0F3F"/>
    <w:rsid w:val="00DA2E2B"/>
    <w:rsid w:val="00DA6AD9"/>
    <w:rsid w:val="00DB1C89"/>
    <w:rsid w:val="00DB3763"/>
    <w:rsid w:val="00DB4029"/>
    <w:rsid w:val="00DB5F4D"/>
    <w:rsid w:val="00DB6392"/>
    <w:rsid w:val="00DB66F2"/>
    <w:rsid w:val="00DB6D2E"/>
    <w:rsid w:val="00DB6DA5"/>
    <w:rsid w:val="00DB6E0F"/>
    <w:rsid w:val="00DC076B"/>
    <w:rsid w:val="00DC186F"/>
    <w:rsid w:val="00DC252F"/>
    <w:rsid w:val="00DC6050"/>
    <w:rsid w:val="00DD43EA"/>
    <w:rsid w:val="00DE017E"/>
    <w:rsid w:val="00DE4420"/>
    <w:rsid w:val="00DE481A"/>
    <w:rsid w:val="00DE6F44"/>
    <w:rsid w:val="00DF1B58"/>
    <w:rsid w:val="00DF2B81"/>
    <w:rsid w:val="00DF6DFC"/>
    <w:rsid w:val="00E009DA"/>
    <w:rsid w:val="00E037D9"/>
    <w:rsid w:val="00E04927"/>
    <w:rsid w:val="00E052A1"/>
    <w:rsid w:val="00E0702A"/>
    <w:rsid w:val="00E108A6"/>
    <w:rsid w:val="00E11A48"/>
    <w:rsid w:val="00E130EB"/>
    <w:rsid w:val="00E134DA"/>
    <w:rsid w:val="00E15587"/>
    <w:rsid w:val="00E162CD"/>
    <w:rsid w:val="00E17FA5"/>
    <w:rsid w:val="00E21BFE"/>
    <w:rsid w:val="00E246C9"/>
    <w:rsid w:val="00E26930"/>
    <w:rsid w:val="00E27257"/>
    <w:rsid w:val="00E27F4F"/>
    <w:rsid w:val="00E30301"/>
    <w:rsid w:val="00E379F2"/>
    <w:rsid w:val="00E417A9"/>
    <w:rsid w:val="00E449D0"/>
    <w:rsid w:val="00E44A34"/>
    <w:rsid w:val="00E4506A"/>
    <w:rsid w:val="00E53F99"/>
    <w:rsid w:val="00E56510"/>
    <w:rsid w:val="00E60C7B"/>
    <w:rsid w:val="00E60FFD"/>
    <w:rsid w:val="00E62EA8"/>
    <w:rsid w:val="00E67A6E"/>
    <w:rsid w:val="00E71B43"/>
    <w:rsid w:val="00E72453"/>
    <w:rsid w:val="00E76B13"/>
    <w:rsid w:val="00E81612"/>
    <w:rsid w:val="00E86D82"/>
    <w:rsid w:val="00E87D18"/>
    <w:rsid w:val="00E87D62"/>
    <w:rsid w:val="00E91B87"/>
    <w:rsid w:val="00E94FF5"/>
    <w:rsid w:val="00E96CD5"/>
    <w:rsid w:val="00E97333"/>
    <w:rsid w:val="00E97A36"/>
    <w:rsid w:val="00EA26D5"/>
    <w:rsid w:val="00EA36AB"/>
    <w:rsid w:val="00EA486E"/>
    <w:rsid w:val="00EA4FA3"/>
    <w:rsid w:val="00EA74E3"/>
    <w:rsid w:val="00EA7C64"/>
    <w:rsid w:val="00EB001B"/>
    <w:rsid w:val="00EB3082"/>
    <w:rsid w:val="00EB36BE"/>
    <w:rsid w:val="00EB6C33"/>
    <w:rsid w:val="00EC6F95"/>
    <w:rsid w:val="00EC73B5"/>
    <w:rsid w:val="00ED1A09"/>
    <w:rsid w:val="00ED229B"/>
    <w:rsid w:val="00ED479D"/>
    <w:rsid w:val="00ED6019"/>
    <w:rsid w:val="00ED70D5"/>
    <w:rsid w:val="00ED7830"/>
    <w:rsid w:val="00EE18C9"/>
    <w:rsid w:val="00EE3909"/>
    <w:rsid w:val="00EF1C21"/>
    <w:rsid w:val="00EF31CB"/>
    <w:rsid w:val="00EF4205"/>
    <w:rsid w:val="00EF45B2"/>
    <w:rsid w:val="00EF5939"/>
    <w:rsid w:val="00EF6A58"/>
    <w:rsid w:val="00F01714"/>
    <w:rsid w:val="00F0258F"/>
    <w:rsid w:val="00F02D06"/>
    <w:rsid w:val="00F056E5"/>
    <w:rsid w:val="00F06FDD"/>
    <w:rsid w:val="00F10819"/>
    <w:rsid w:val="00F11219"/>
    <w:rsid w:val="00F15246"/>
    <w:rsid w:val="00F16F35"/>
    <w:rsid w:val="00F17559"/>
    <w:rsid w:val="00F20CA0"/>
    <w:rsid w:val="00F2229D"/>
    <w:rsid w:val="00F251B6"/>
    <w:rsid w:val="00F25ABB"/>
    <w:rsid w:val="00F263D7"/>
    <w:rsid w:val="00F27963"/>
    <w:rsid w:val="00F30103"/>
    <w:rsid w:val="00F30446"/>
    <w:rsid w:val="00F34474"/>
    <w:rsid w:val="00F36DB7"/>
    <w:rsid w:val="00F4135D"/>
    <w:rsid w:val="00F41F1B"/>
    <w:rsid w:val="00F42156"/>
    <w:rsid w:val="00F4297E"/>
    <w:rsid w:val="00F42F6B"/>
    <w:rsid w:val="00F431EE"/>
    <w:rsid w:val="00F46BD9"/>
    <w:rsid w:val="00F46F02"/>
    <w:rsid w:val="00F54315"/>
    <w:rsid w:val="00F60BE0"/>
    <w:rsid w:val="00F6280E"/>
    <w:rsid w:val="00F7050A"/>
    <w:rsid w:val="00F7177B"/>
    <w:rsid w:val="00F75237"/>
    <w:rsid w:val="00F75533"/>
    <w:rsid w:val="00F77B1A"/>
    <w:rsid w:val="00F8036D"/>
    <w:rsid w:val="00F809DC"/>
    <w:rsid w:val="00F84E01"/>
    <w:rsid w:val="00F852D6"/>
    <w:rsid w:val="00F8580B"/>
    <w:rsid w:val="00F86EB0"/>
    <w:rsid w:val="00F92E60"/>
    <w:rsid w:val="00FA3811"/>
    <w:rsid w:val="00FA3B9F"/>
    <w:rsid w:val="00FA3F06"/>
    <w:rsid w:val="00FA4449"/>
    <w:rsid w:val="00FA4A26"/>
    <w:rsid w:val="00FA7084"/>
    <w:rsid w:val="00FA7BEF"/>
    <w:rsid w:val="00FB1105"/>
    <w:rsid w:val="00FB1929"/>
    <w:rsid w:val="00FB5BA8"/>
    <w:rsid w:val="00FB5FD9"/>
    <w:rsid w:val="00FC1613"/>
    <w:rsid w:val="00FC5958"/>
    <w:rsid w:val="00FC6727"/>
    <w:rsid w:val="00FC6862"/>
    <w:rsid w:val="00FD33AB"/>
    <w:rsid w:val="00FD4724"/>
    <w:rsid w:val="00FD4A68"/>
    <w:rsid w:val="00FD6721"/>
    <w:rsid w:val="00FD68ED"/>
    <w:rsid w:val="00FE19CD"/>
    <w:rsid w:val="00FE2824"/>
    <w:rsid w:val="00FE2F0E"/>
    <w:rsid w:val="00FE38C3"/>
    <w:rsid w:val="00FE5F13"/>
    <w:rsid w:val="00FE661F"/>
    <w:rsid w:val="00FE66A1"/>
    <w:rsid w:val="00FF0400"/>
    <w:rsid w:val="00FF3D6B"/>
    <w:rsid w:val="00FF4F2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E1D9B"/>
  <w15:docId w15:val="{329AF1F1-74F2-44FE-B3CE-CEB4E347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813D30"/>
    <w:pPr>
      <w:keepNext/>
      <w:numPr>
        <w:numId w:val="3"/>
      </w:numPr>
      <w:spacing w:before="240" w:after="120" w:line="240" w:lineRule="auto"/>
      <w:outlineLvl w:val="0"/>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D30"/>
    <w:pPr>
      <w:keepNext/>
      <w:numPr>
        <w:ilvl w:val="2"/>
        <w:numId w:val="2"/>
      </w:numPr>
      <w:spacing w:before="240" w:after="120"/>
      <w:outlineLvl w:val="1"/>
    </w:pPr>
    <w:rPr>
      <w:b/>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C50140"/>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character" w:styleId="Hyperlink">
    <w:name w:val="Hyperlink"/>
    <w:unhideWhenUsed/>
    <w:rsid w:val="00647F93"/>
    <w:rPr>
      <w:color w:val="0000FF"/>
      <w:u w:val="single"/>
    </w:rPr>
  </w:style>
  <w:style w:type="character" w:styleId="FollowedHyperlink">
    <w:name w:val="FollowedHyperlink"/>
    <w:basedOn w:val="DefaultParagraphFont"/>
    <w:semiHidden/>
    <w:unhideWhenUsed/>
    <w:rsid w:val="00EA26D5"/>
    <w:rPr>
      <w:color w:val="800080" w:themeColor="followedHyperlink"/>
      <w:u w:val="single"/>
    </w:rPr>
  </w:style>
  <w:style w:type="paragraph" w:styleId="Revision">
    <w:name w:val="Revision"/>
    <w:hidden/>
    <w:uiPriority w:val="99"/>
    <w:semiHidden/>
    <w:rsid w:val="00AE2097"/>
    <w:rPr>
      <w:sz w:val="22"/>
      <w:szCs w:val="22"/>
    </w:rPr>
  </w:style>
  <w:style w:type="paragraph" w:styleId="NormalWeb">
    <w:name w:val="Normal (Web)"/>
    <w:basedOn w:val="Normal"/>
    <w:uiPriority w:val="99"/>
    <w:semiHidden/>
    <w:unhideWhenUsed/>
    <w:rsid w:val="00654A17"/>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EA74E3"/>
    <w:rPr>
      <w:rFonts w:ascii="Courier New" w:eastAsia="Times New Roman" w:hAnsi="Courier New" w:cs="Courier New"/>
      <w:sz w:val="20"/>
      <w:szCs w:val="20"/>
    </w:rPr>
  </w:style>
  <w:style w:type="paragraph" w:styleId="Caption">
    <w:name w:val="caption"/>
    <w:basedOn w:val="Normal"/>
    <w:next w:val="Normal"/>
    <w:uiPriority w:val="35"/>
    <w:unhideWhenUsed/>
    <w:qFormat/>
    <w:rsid w:val="006E247E"/>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09922">
      <w:bodyDiv w:val="1"/>
      <w:marLeft w:val="0"/>
      <w:marRight w:val="0"/>
      <w:marTop w:val="0"/>
      <w:marBottom w:val="0"/>
      <w:divBdr>
        <w:top w:val="none" w:sz="0" w:space="0" w:color="auto"/>
        <w:left w:val="none" w:sz="0" w:space="0" w:color="auto"/>
        <w:bottom w:val="none" w:sz="0" w:space="0" w:color="auto"/>
        <w:right w:val="none" w:sz="0" w:space="0" w:color="auto"/>
      </w:divBdr>
    </w:div>
    <w:div w:id="469326915">
      <w:bodyDiv w:val="1"/>
      <w:marLeft w:val="0"/>
      <w:marRight w:val="0"/>
      <w:marTop w:val="0"/>
      <w:marBottom w:val="0"/>
      <w:divBdr>
        <w:top w:val="none" w:sz="0" w:space="0" w:color="auto"/>
        <w:left w:val="none" w:sz="0" w:space="0" w:color="auto"/>
        <w:bottom w:val="none" w:sz="0" w:space="0" w:color="auto"/>
        <w:right w:val="none" w:sz="0" w:space="0" w:color="auto"/>
      </w:divBdr>
    </w:div>
    <w:div w:id="498154718">
      <w:bodyDiv w:val="1"/>
      <w:marLeft w:val="0"/>
      <w:marRight w:val="0"/>
      <w:marTop w:val="0"/>
      <w:marBottom w:val="0"/>
      <w:divBdr>
        <w:top w:val="none" w:sz="0" w:space="0" w:color="auto"/>
        <w:left w:val="none" w:sz="0" w:space="0" w:color="auto"/>
        <w:bottom w:val="none" w:sz="0" w:space="0" w:color="auto"/>
        <w:right w:val="none" w:sz="0" w:space="0" w:color="auto"/>
      </w:divBdr>
    </w:div>
    <w:div w:id="666829391">
      <w:bodyDiv w:val="1"/>
      <w:marLeft w:val="0"/>
      <w:marRight w:val="0"/>
      <w:marTop w:val="0"/>
      <w:marBottom w:val="0"/>
      <w:divBdr>
        <w:top w:val="none" w:sz="0" w:space="0" w:color="auto"/>
        <w:left w:val="none" w:sz="0" w:space="0" w:color="auto"/>
        <w:bottom w:val="none" w:sz="0" w:space="0" w:color="auto"/>
        <w:right w:val="none" w:sz="0" w:space="0" w:color="auto"/>
      </w:divBdr>
    </w:div>
    <w:div w:id="818494652">
      <w:bodyDiv w:val="1"/>
      <w:marLeft w:val="0"/>
      <w:marRight w:val="0"/>
      <w:marTop w:val="0"/>
      <w:marBottom w:val="0"/>
      <w:divBdr>
        <w:top w:val="none" w:sz="0" w:space="0" w:color="auto"/>
        <w:left w:val="none" w:sz="0" w:space="0" w:color="auto"/>
        <w:bottom w:val="none" w:sz="0" w:space="0" w:color="auto"/>
        <w:right w:val="none" w:sz="0" w:space="0" w:color="auto"/>
      </w:divBdr>
    </w:div>
    <w:div w:id="914778748">
      <w:bodyDiv w:val="1"/>
      <w:marLeft w:val="0"/>
      <w:marRight w:val="0"/>
      <w:marTop w:val="0"/>
      <w:marBottom w:val="0"/>
      <w:divBdr>
        <w:top w:val="none" w:sz="0" w:space="0" w:color="auto"/>
        <w:left w:val="none" w:sz="0" w:space="0" w:color="auto"/>
        <w:bottom w:val="none" w:sz="0" w:space="0" w:color="auto"/>
        <w:right w:val="none" w:sz="0" w:space="0" w:color="auto"/>
      </w:divBdr>
    </w:div>
    <w:div w:id="1079906680">
      <w:bodyDiv w:val="1"/>
      <w:marLeft w:val="0"/>
      <w:marRight w:val="0"/>
      <w:marTop w:val="0"/>
      <w:marBottom w:val="0"/>
      <w:divBdr>
        <w:top w:val="none" w:sz="0" w:space="0" w:color="auto"/>
        <w:left w:val="none" w:sz="0" w:space="0" w:color="auto"/>
        <w:bottom w:val="none" w:sz="0" w:space="0" w:color="auto"/>
        <w:right w:val="none" w:sz="0" w:space="0" w:color="auto"/>
      </w:divBdr>
    </w:div>
    <w:div w:id="10873818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19082675">
      <w:bodyDiv w:val="1"/>
      <w:marLeft w:val="0"/>
      <w:marRight w:val="0"/>
      <w:marTop w:val="0"/>
      <w:marBottom w:val="0"/>
      <w:divBdr>
        <w:top w:val="none" w:sz="0" w:space="0" w:color="auto"/>
        <w:left w:val="none" w:sz="0" w:space="0" w:color="auto"/>
        <w:bottom w:val="none" w:sz="0" w:space="0" w:color="auto"/>
        <w:right w:val="none" w:sz="0" w:space="0" w:color="auto"/>
      </w:divBdr>
    </w:div>
    <w:div w:id="1820927020">
      <w:bodyDiv w:val="1"/>
      <w:marLeft w:val="0"/>
      <w:marRight w:val="0"/>
      <w:marTop w:val="0"/>
      <w:marBottom w:val="0"/>
      <w:divBdr>
        <w:top w:val="none" w:sz="0" w:space="0" w:color="auto"/>
        <w:left w:val="none" w:sz="0" w:space="0" w:color="auto"/>
        <w:bottom w:val="none" w:sz="0" w:space="0" w:color="auto"/>
        <w:right w:val="none" w:sz="0" w:space="0" w:color="auto"/>
      </w:divBdr>
    </w:div>
    <w:div w:id="2002156834">
      <w:bodyDiv w:val="1"/>
      <w:marLeft w:val="0"/>
      <w:marRight w:val="0"/>
      <w:marTop w:val="0"/>
      <w:marBottom w:val="0"/>
      <w:divBdr>
        <w:top w:val="none" w:sz="0" w:space="0" w:color="auto"/>
        <w:left w:val="none" w:sz="0" w:space="0" w:color="auto"/>
        <w:bottom w:val="none" w:sz="0" w:space="0" w:color="auto"/>
        <w:right w:val="none" w:sz="0" w:space="0" w:color="auto"/>
      </w:divBdr>
    </w:div>
    <w:div w:id="2089380251">
      <w:bodyDiv w:val="1"/>
      <w:marLeft w:val="0"/>
      <w:marRight w:val="0"/>
      <w:marTop w:val="0"/>
      <w:marBottom w:val="0"/>
      <w:divBdr>
        <w:top w:val="none" w:sz="0" w:space="0" w:color="auto"/>
        <w:left w:val="none" w:sz="0" w:space="0" w:color="auto"/>
        <w:bottom w:val="none" w:sz="0" w:space="0" w:color="auto"/>
        <w:right w:val="none" w:sz="0" w:space="0" w:color="auto"/>
      </w:divBdr>
    </w:div>
    <w:div w:id="21322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ibbon\Documents\CCNA_Security_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70AFC5-9814-4371-BA55-716D2033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CCNA_Security_PT-Template.dotx</Template>
  <TotalTime>1</TotalTime>
  <Pages>11</Pages>
  <Words>3824</Words>
  <Characters>21799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Daniele Paolo Alberghetti</dc:creator>
  <cp:lastModifiedBy>dholzing</cp:lastModifiedBy>
  <cp:revision>3</cp:revision>
  <cp:lastPrinted>2017-08-18T19:29:00Z</cp:lastPrinted>
  <dcterms:created xsi:type="dcterms:W3CDTF">2018-06-18T20:29:00Z</dcterms:created>
  <dcterms:modified xsi:type="dcterms:W3CDTF">2018-06-18T20:30:00Z</dcterms:modified>
</cp:coreProperties>
</file>